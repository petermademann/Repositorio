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530FEC" w:rsidTr="00D61FE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rPr>
                <w:b/>
                <w:lang w:val="pt-BR"/>
              </w:rPr>
            </w:pPr>
            <w:bookmarkStart w:id="0" w:name="_GoBack"/>
            <w:bookmarkEnd w:id="0"/>
            <w:r>
              <w:rPr>
                <w:b/>
                <w:lang w:val="pt-BR"/>
              </w:rPr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222A1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232F10">
              <w:rPr>
                <w:rFonts w:ascii="Arial" w:hAnsi="Arial" w:cs="Arial"/>
                <w:b/>
                <w:color w:val="0000FF"/>
                <w:sz w:val="24"/>
                <w:szCs w:val="24"/>
              </w:rPr>
              <w:t>CT01</w:t>
            </w:r>
            <w:r w:rsidRPr="00232F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232F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Logar no sistema – Logar no sistema</w:t>
            </w:r>
            <w:r w:rsidRPr="00232F10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com sucesso</w:t>
            </w:r>
          </w:p>
        </w:tc>
      </w:tr>
      <w:tr w:rsidR="00530FEC" w:rsidTr="00D61FE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222A1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Logar no sistema</w:t>
            </w:r>
          </w:p>
        </w:tc>
      </w:tr>
      <w:tr w:rsidR="00530FEC" w:rsidTr="00D61FE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222A1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222A1B">
              <w:rPr>
                <w:color w:val="0000FF"/>
                <w:sz w:val="24"/>
                <w:szCs w:val="24"/>
              </w:rPr>
              <w:t>Este caso de uso permite que o usuário cadastrado possa logar  e assim obter acesso ao sistema.</w:t>
            </w:r>
          </w:p>
        </w:tc>
      </w:tr>
      <w:tr w:rsidR="00530FEC" w:rsidTr="00D61FE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222A1B" w:rsidP="00B62E1B">
            <w:pPr>
              <w:pStyle w:val="bp"/>
              <w:rPr>
                <w:color w:val="0000FF"/>
                <w:sz w:val="24"/>
                <w:szCs w:val="24"/>
              </w:rPr>
            </w:pPr>
            <w:r w:rsidRPr="00222A1B">
              <w:rPr>
                <w:color w:val="0000FF"/>
                <w:sz w:val="24"/>
                <w:szCs w:val="24"/>
              </w:rPr>
              <w:t>Estar cadastrado no sistema.</w:t>
            </w:r>
          </w:p>
        </w:tc>
      </w:tr>
      <w:tr w:rsidR="00530FEC" w:rsidTr="00D61FE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B62E1B">
            <w:pPr>
              <w:pStyle w:val="bp"/>
              <w:rPr>
                <w:color w:val="0000FF"/>
                <w:sz w:val="24"/>
                <w:szCs w:val="24"/>
              </w:rPr>
            </w:pPr>
            <w:r w:rsidRPr="00B62E1B">
              <w:rPr>
                <w:color w:val="0000FF"/>
                <w:sz w:val="24"/>
                <w:szCs w:val="24"/>
              </w:rPr>
              <w:t>Usuário logado no sistema.</w:t>
            </w:r>
          </w:p>
        </w:tc>
      </w:tr>
      <w:tr w:rsidR="00530FEC" w:rsidTr="00D61FE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30FEC" w:rsidRDefault="00530FE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530FEC" w:rsidRDefault="00530FE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530FEC" w:rsidRDefault="00530FEC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530FEC" w:rsidTr="00D61FE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0FEC" w:rsidRDefault="00222ACE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0FEC" w:rsidRDefault="00C72990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70AD47" w:themeColor="accent6"/>
                <w:sz w:val="24"/>
                <w:lang w:val="pt-BR"/>
              </w:rPr>
              <w:t>Incompleto</w:t>
            </w:r>
          </w:p>
        </w:tc>
      </w:tr>
      <w:tr w:rsidR="00530FEC" w:rsidTr="00D61F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30FEC" w:rsidRDefault="00530FE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30FEC" w:rsidRDefault="00222ACE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530FEC" w:rsidRDefault="00222ACE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530FEC" w:rsidRDefault="00222AC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30FEC" w:rsidRDefault="00222AC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530FEC" w:rsidTr="00D61F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30FEC" w:rsidRDefault="00530F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61FE8" w:rsidRDefault="00D61FE8" w:rsidP="00B62E1B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</w:p>
          <w:p w:rsidR="00530FEC" w:rsidRDefault="00D61FE8" w:rsidP="00D61FE8">
            <w:pPr>
              <w:pStyle w:val="bp"/>
              <w:spacing w:before="0" w:after="0"/>
              <w:rPr>
                <w:sz w:val="24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="00B62E1B" w:rsidRPr="00232F10">
              <w:rPr>
                <w:rFonts w:ascii="Arial" w:hAnsi="Arial" w:cs="Arial"/>
                <w:sz w:val="20"/>
              </w:rPr>
              <w:t xml:space="preserve"> ator acessa o </w:t>
            </w:r>
            <w:r w:rsidR="00B62E1B">
              <w:rPr>
                <w:rFonts w:ascii="Arial" w:hAnsi="Arial" w:cs="Arial"/>
                <w:sz w:val="20"/>
              </w:rPr>
              <w:t>site do sistema,</w:t>
            </w:r>
          </w:p>
        </w:tc>
        <w:tc>
          <w:tcPr>
            <w:tcW w:w="5596" w:type="dxa"/>
          </w:tcPr>
          <w:p w:rsidR="00530FEC" w:rsidRDefault="00D61FE8">
            <w:pPr>
              <w:pStyle w:val="bp"/>
              <w:rPr>
                <w:sz w:val="24"/>
              </w:rPr>
            </w:pPr>
            <w:r>
              <w:rPr>
                <w:sz w:val="24"/>
              </w:rPr>
              <w:t>O Sistema apresenta a tela de login, com usuário e senha.</w:t>
            </w:r>
          </w:p>
        </w:tc>
        <w:tc>
          <w:tcPr>
            <w:tcW w:w="714" w:type="dxa"/>
          </w:tcPr>
          <w:p w:rsidR="00530FEC" w:rsidRDefault="00D61FE8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30FEC" w:rsidRDefault="00530FEC">
            <w:pPr>
              <w:pStyle w:val="RowHeadings"/>
              <w:spacing w:before="80" w:after="80"/>
            </w:pPr>
          </w:p>
        </w:tc>
      </w:tr>
      <w:tr w:rsidR="00530FEC" w:rsidTr="00D61FE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30FEC" w:rsidRDefault="00530F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30FEC" w:rsidRDefault="00D61FE8" w:rsidP="00D61FE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rFonts w:ascii="Arial" w:hAnsi="Arial" w:cs="Arial"/>
                <w:sz w:val="20"/>
              </w:rPr>
              <w:t>O usuario clica no campo nome e informa o apelido “Peter” cadastrado previamente no Sistema e repete o procedimento para o campo senha com “652233”</w:t>
            </w:r>
          </w:p>
        </w:tc>
        <w:tc>
          <w:tcPr>
            <w:tcW w:w="5596" w:type="dxa"/>
          </w:tcPr>
          <w:p w:rsidR="00D61FE8" w:rsidRDefault="00D61FE8" w:rsidP="00D61FE8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>O sistema Valida os dados in</w:t>
            </w:r>
            <w:r>
              <w:rPr>
                <w:rFonts w:ascii="Arial" w:hAnsi="Arial" w:cs="Arial"/>
                <w:sz w:val="20"/>
              </w:rPr>
              <w:t>seridos pelo ator do caso de uso e recebe a mensagem “Bem vindo (“nome do usuário”)”.</w:t>
            </w:r>
          </w:p>
          <w:p w:rsidR="00530FEC" w:rsidRDefault="00530FEC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530FEC" w:rsidRDefault="00530F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30FEC" w:rsidRDefault="00C72990">
            <w:pPr>
              <w:pStyle w:val="RowHeadings"/>
              <w:spacing w:before="80" w:after="80"/>
            </w:pPr>
            <w:r>
              <w:t xml:space="preserve">   X</w:t>
            </w:r>
          </w:p>
        </w:tc>
      </w:tr>
    </w:tbl>
    <w:p w:rsidR="00530FEC" w:rsidRDefault="00530FEC">
      <w:pPr>
        <w:pStyle w:val="bp"/>
        <w:spacing w:before="0" w:after="0"/>
      </w:pPr>
    </w:p>
    <w:p w:rsidR="00D61FE8" w:rsidRDefault="00D61FE8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7"/>
        <w:gridCol w:w="2164"/>
        <w:gridCol w:w="6459"/>
      </w:tblGrid>
      <w:tr w:rsidR="00530FEC" w:rsidTr="00D61FE8">
        <w:tc>
          <w:tcPr>
            <w:tcW w:w="12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30FEC" w:rsidRDefault="00222ACE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D61FE8" w:rsidTr="00D61FE8">
        <w:trPr>
          <w:gridAfter w:val="1"/>
          <w:wAfter w:w="6459" w:type="dxa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61FE8" w:rsidRDefault="00D61FE8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61FE8" w:rsidRPr="00057F7E" w:rsidRDefault="00057F7E">
            <w:pPr>
              <w:pStyle w:val="bp"/>
              <w:spacing w:before="0" w:after="0"/>
              <w:jc w:val="center"/>
              <w:rPr>
                <w:b/>
                <w:u w:val="single"/>
              </w:rPr>
            </w:pPr>
            <w:r>
              <w:rPr>
                <w:b/>
              </w:rPr>
              <w:t>Apelido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D61FE8" w:rsidRDefault="00D61FE8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Senha</w:t>
            </w:r>
          </w:p>
        </w:tc>
      </w:tr>
      <w:tr w:rsidR="00D61FE8" w:rsidTr="00D61FE8">
        <w:trPr>
          <w:gridAfter w:val="1"/>
          <w:wAfter w:w="6459" w:type="dxa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E0E0E0"/>
          </w:tcPr>
          <w:p w:rsidR="00D61FE8" w:rsidRDefault="00D61FE8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Dados do campo 2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:rsidR="00D61FE8" w:rsidRDefault="00D61FE8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Peter</w:t>
            </w:r>
          </w:p>
        </w:tc>
        <w:tc>
          <w:tcPr>
            <w:tcW w:w="2164" w:type="dxa"/>
            <w:tcBorders>
              <w:top w:val="single" w:sz="4" w:space="0" w:color="auto"/>
            </w:tcBorders>
          </w:tcPr>
          <w:p w:rsidR="00D61FE8" w:rsidRDefault="00D61FE8">
            <w:pPr>
              <w:pStyle w:val="bp"/>
              <w:spacing w:before="0" w:after="0"/>
            </w:pPr>
            <w:r>
              <w:t>652233</w:t>
            </w:r>
          </w:p>
        </w:tc>
      </w:tr>
    </w:tbl>
    <w:p w:rsidR="00530FEC" w:rsidRDefault="00530FEC">
      <w:pPr>
        <w:pStyle w:val="bp"/>
        <w:spacing w:before="0" w:after="0"/>
      </w:pPr>
    </w:p>
    <w:p w:rsidR="00F81FF4" w:rsidRDefault="00F81FF4">
      <w:pPr>
        <w:pStyle w:val="bp"/>
        <w:spacing w:before="0" w:after="0"/>
      </w:pPr>
    </w:p>
    <w:p w:rsidR="00F81FF4" w:rsidRDefault="00F81FF4">
      <w:pPr>
        <w:pStyle w:val="bp"/>
        <w:spacing w:before="0" w:after="0"/>
      </w:pPr>
    </w:p>
    <w:p w:rsidR="00F81FF4" w:rsidRDefault="00F81FF4">
      <w:pPr>
        <w:pStyle w:val="bp"/>
        <w:spacing w:before="0" w:after="0"/>
      </w:pPr>
    </w:p>
    <w:p w:rsidR="00F81FF4" w:rsidRDefault="00F81FF4">
      <w:pPr>
        <w:pStyle w:val="bp"/>
        <w:spacing w:before="0" w:after="0"/>
      </w:pPr>
    </w:p>
    <w:tbl>
      <w:tblPr>
        <w:tblW w:w="13178" w:type="dxa"/>
        <w:tblInd w:w="6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F81FF4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lastRenderedPageBreak/>
              <w:t>Caso de Teste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 w:rsidRPr="00232F10">
              <w:rPr>
                <w:rFonts w:ascii="Arial" w:hAnsi="Arial" w:cs="Arial"/>
                <w:b/>
                <w:color w:val="0000FF"/>
                <w:sz w:val="24"/>
                <w:szCs w:val="24"/>
              </w:rPr>
              <w:t>CT01</w:t>
            </w:r>
            <w:r w:rsidRPr="00232F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–</w:t>
            </w:r>
            <w:r w:rsidRPr="00232F1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Logar no sistema – Logar no sistema sem</w:t>
            </w:r>
            <w:r w:rsidRPr="00232F10">
              <w:rPr>
                <w:rFonts w:ascii="Arial" w:hAnsi="Arial" w:cs="Arial"/>
                <w:b/>
                <w:color w:val="0000FF"/>
                <w:sz w:val="24"/>
                <w:szCs w:val="24"/>
              </w:rPr>
              <w:t xml:space="preserve"> sucesso</w:t>
            </w:r>
          </w:p>
        </w:tc>
      </w:tr>
      <w:tr w:rsidR="00F81FF4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Caso de Uso em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color w:val="0000FF"/>
                <w:sz w:val="24"/>
                <w:szCs w:val="24"/>
                <w:lang w:val="pt-BR"/>
              </w:rPr>
              <w:t>Logar no sistema</w:t>
            </w:r>
          </w:p>
        </w:tc>
      </w:tr>
      <w:tr w:rsidR="00F81FF4" w:rsidTr="00DB69C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 do Teste: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F81FF4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F81FF4">
              <w:rPr>
                <w:color w:val="0000FF"/>
                <w:sz w:val="24"/>
                <w:szCs w:val="24"/>
              </w:rPr>
              <w:t>Este caso de uso nõa permite que o usuário não cadastrado possa logar  e assim obter acesso ao sistema.</w:t>
            </w:r>
          </w:p>
        </w:tc>
      </w:tr>
      <w:tr w:rsidR="00F81FF4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bp"/>
              <w:rPr>
                <w:color w:val="0000FF"/>
                <w:sz w:val="24"/>
                <w:szCs w:val="24"/>
              </w:rPr>
            </w:pPr>
            <w:r w:rsidRPr="00222A1B">
              <w:rPr>
                <w:color w:val="0000FF"/>
                <w:sz w:val="24"/>
                <w:szCs w:val="24"/>
              </w:rPr>
              <w:t>Estar cadastrado no sistema.</w:t>
            </w:r>
          </w:p>
        </w:tc>
      </w:tr>
      <w:tr w:rsidR="00F81FF4" w:rsidTr="00DB69C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bp"/>
              <w:rPr>
                <w:color w:val="0000FF"/>
                <w:sz w:val="24"/>
                <w:szCs w:val="24"/>
              </w:rPr>
            </w:pPr>
            <w:r w:rsidRPr="00B62E1B">
              <w:rPr>
                <w:color w:val="0000FF"/>
                <w:sz w:val="24"/>
                <w:szCs w:val="24"/>
              </w:rPr>
              <w:t>Usuário logado no sistema.</w:t>
            </w:r>
          </w:p>
        </w:tc>
      </w:tr>
      <w:tr w:rsidR="00F81FF4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Observações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F81FF4" w:rsidRDefault="00F81FF4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  <w:p w:rsidR="00F81FF4" w:rsidRDefault="00F81FF4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</w:p>
        </w:tc>
      </w:tr>
      <w:tr w:rsidR="00F81FF4" w:rsidTr="00DB69C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F81FF4" w:rsidRDefault="00F81FF4" w:rsidP="00DB69CF">
            <w:pPr>
              <w:pStyle w:val="bp"/>
              <w:spacing w:before="0" w:after="0"/>
              <w:rPr>
                <w:b/>
                <w:lang w:val="pt-BR"/>
              </w:rPr>
            </w:pPr>
            <w:r>
              <w:rPr>
                <w:b/>
                <w:lang w:val="pt-BR"/>
              </w:rPr>
              <w:t>Resultados (Passou/Falhou/Aviso/Incompleto)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F81FF4" w:rsidRDefault="00431DB6" w:rsidP="00DB69CF">
            <w:pPr>
              <w:pStyle w:val="bp"/>
              <w:rPr>
                <w:b/>
                <w:bCs/>
                <w:color w:val="FF0000"/>
                <w:sz w:val="24"/>
                <w:lang w:val="pt-BR"/>
              </w:rPr>
            </w:pPr>
            <w:r>
              <w:rPr>
                <w:b/>
                <w:bCs/>
                <w:color w:val="FF0000"/>
                <w:sz w:val="24"/>
                <w:lang w:val="pt-BR"/>
              </w:rPr>
              <w:t>Falhou</w:t>
            </w:r>
          </w:p>
        </w:tc>
      </w:tr>
      <w:tr w:rsidR="00F81FF4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81FF4" w:rsidRDefault="00F81FF4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F81FF4" w:rsidRDefault="00F81FF4" w:rsidP="00DB69CF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PASSOS DO TESTE</w:t>
            </w:r>
          </w:p>
        </w:tc>
        <w:tc>
          <w:tcPr>
            <w:tcW w:w="5596" w:type="dxa"/>
            <w:shd w:val="clear" w:color="auto" w:fill="C0C0C0"/>
          </w:tcPr>
          <w:p w:rsidR="00F81FF4" w:rsidRDefault="00F81FF4" w:rsidP="00DB69CF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RESULTADOS ESPERADO</w:t>
            </w:r>
          </w:p>
        </w:tc>
        <w:tc>
          <w:tcPr>
            <w:tcW w:w="714" w:type="dxa"/>
            <w:shd w:val="clear" w:color="auto" w:fill="C0C0C0"/>
          </w:tcPr>
          <w:p w:rsidR="00F81FF4" w:rsidRDefault="00F81FF4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F81FF4" w:rsidRDefault="00F81FF4" w:rsidP="00DB69CF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F81FF4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F81FF4" w:rsidRDefault="00F81FF4" w:rsidP="00DB69C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F81FF4" w:rsidRDefault="00F81FF4" w:rsidP="00DB69CF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</w:p>
          <w:p w:rsidR="00F81FF4" w:rsidRDefault="00F81FF4" w:rsidP="00DB69CF">
            <w:pPr>
              <w:pStyle w:val="bp"/>
              <w:spacing w:before="0" w:after="0"/>
              <w:rPr>
                <w:sz w:val="24"/>
              </w:rPr>
            </w:pPr>
            <w:r>
              <w:rPr>
                <w:rFonts w:ascii="Arial" w:hAnsi="Arial" w:cs="Arial"/>
                <w:sz w:val="20"/>
              </w:rPr>
              <w:t>O</w:t>
            </w:r>
            <w:r w:rsidRPr="00232F10">
              <w:rPr>
                <w:rFonts w:ascii="Arial" w:hAnsi="Arial" w:cs="Arial"/>
                <w:sz w:val="20"/>
              </w:rPr>
              <w:t xml:space="preserve"> ator acessa o </w:t>
            </w:r>
            <w:r>
              <w:rPr>
                <w:rFonts w:ascii="Arial" w:hAnsi="Arial" w:cs="Arial"/>
                <w:sz w:val="20"/>
              </w:rPr>
              <w:t>site do sistema,</w:t>
            </w:r>
          </w:p>
        </w:tc>
        <w:tc>
          <w:tcPr>
            <w:tcW w:w="5596" w:type="dxa"/>
          </w:tcPr>
          <w:p w:rsidR="00F81FF4" w:rsidRDefault="00F81FF4" w:rsidP="006D4B65">
            <w:pPr>
              <w:pStyle w:val="bp"/>
              <w:rPr>
                <w:sz w:val="24"/>
              </w:rPr>
            </w:pPr>
            <w:r>
              <w:rPr>
                <w:sz w:val="24"/>
              </w:rPr>
              <w:t>O Sistema apresenta a tela de login, com usuário e senha</w:t>
            </w:r>
            <w:r w:rsidR="006D4B65">
              <w:rPr>
                <w:sz w:val="24"/>
              </w:rPr>
              <w:t xml:space="preserve"> .</w:t>
            </w:r>
          </w:p>
        </w:tc>
        <w:tc>
          <w:tcPr>
            <w:tcW w:w="714" w:type="dxa"/>
          </w:tcPr>
          <w:p w:rsidR="00F81FF4" w:rsidRDefault="007C23B5" w:rsidP="007C23B5">
            <w:pPr>
              <w:pStyle w:val="RowHeadings"/>
              <w:spacing w:before="80" w:after="80"/>
            </w:pPr>
            <w:r>
              <w:t xml:space="preserve">    </w:t>
            </w:r>
            <w:r w:rsidR="00F81FF4">
              <w:t>X</w:t>
            </w:r>
          </w:p>
        </w:tc>
        <w:tc>
          <w:tcPr>
            <w:tcW w:w="714" w:type="dxa"/>
          </w:tcPr>
          <w:p w:rsidR="00F81FF4" w:rsidRDefault="00F81FF4" w:rsidP="00DB69CF">
            <w:pPr>
              <w:pStyle w:val="RowHeadings"/>
              <w:spacing w:before="80" w:after="80"/>
            </w:pPr>
          </w:p>
        </w:tc>
      </w:tr>
      <w:tr w:rsidR="00F81FF4" w:rsidTr="00DB69C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81FF4" w:rsidRDefault="00F81FF4" w:rsidP="00DB69CF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81FF4" w:rsidRDefault="00F81FF4" w:rsidP="00057F7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rFonts w:ascii="Arial" w:hAnsi="Arial" w:cs="Arial"/>
                <w:sz w:val="20"/>
              </w:rPr>
              <w:t>O usuario clica no campo nome e informa o apelido “</w:t>
            </w:r>
            <w:r w:rsidR="00057F7E">
              <w:rPr>
                <w:rFonts w:ascii="Arial" w:hAnsi="Arial" w:cs="Arial"/>
                <w:sz w:val="20"/>
              </w:rPr>
              <w:t>Joao</w:t>
            </w:r>
            <w:r>
              <w:rPr>
                <w:rFonts w:ascii="Arial" w:hAnsi="Arial" w:cs="Arial"/>
                <w:sz w:val="20"/>
              </w:rPr>
              <w:t>” cadastrado previamente no Sistema e repete o procedimento para o campo senha com “652233”</w:t>
            </w:r>
          </w:p>
        </w:tc>
        <w:tc>
          <w:tcPr>
            <w:tcW w:w="5596" w:type="dxa"/>
          </w:tcPr>
          <w:p w:rsidR="00F81FF4" w:rsidRDefault="00F81FF4" w:rsidP="00DB69CF">
            <w:pPr>
              <w:pStyle w:val="bp"/>
              <w:spacing w:before="0" w:after="0"/>
              <w:rPr>
                <w:rFonts w:ascii="Arial" w:hAnsi="Arial" w:cs="Arial"/>
                <w:sz w:val="20"/>
              </w:rPr>
            </w:pPr>
            <w:r w:rsidRPr="00232F10">
              <w:rPr>
                <w:rFonts w:ascii="Arial" w:hAnsi="Arial" w:cs="Arial"/>
                <w:sz w:val="20"/>
              </w:rPr>
              <w:t>O sistema Valida os dados in</w:t>
            </w:r>
            <w:r>
              <w:rPr>
                <w:rFonts w:ascii="Arial" w:hAnsi="Arial" w:cs="Arial"/>
                <w:sz w:val="20"/>
              </w:rPr>
              <w:t>seridos pelo ator do caso de uso e recebe a mensagem “</w:t>
            </w:r>
            <w:r w:rsidR="006A1BB6">
              <w:rPr>
                <w:lang w:val="pt-BR"/>
              </w:rPr>
              <w:t>Usuário ou senha incorretos</w:t>
            </w:r>
            <w:r>
              <w:rPr>
                <w:rFonts w:ascii="Arial" w:hAnsi="Arial" w:cs="Arial"/>
                <w:sz w:val="20"/>
              </w:rPr>
              <w:t>”.</w:t>
            </w:r>
          </w:p>
          <w:p w:rsidR="00F81FF4" w:rsidRDefault="00F81FF4" w:rsidP="00DB69C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F81FF4" w:rsidRDefault="00F81FF4" w:rsidP="00DB69C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F81FF4" w:rsidRDefault="007C23B5" w:rsidP="00DB69CF">
            <w:pPr>
              <w:pStyle w:val="RowHeadings"/>
              <w:spacing w:before="80" w:after="80"/>
            </w:pPr>
            <w:r>
              <w:t xml:space="preserve">   </w:t>
            </w:r>
            <w:r w:rsidR="00F81FF4">
              <w:t>X</w:t>
            </w:r>
          </w:p>
        </w:tc>
      </w:tr>
    </w:tbl>
    <w:p w:rsidR="00F81FF4" w:rsidRDefault="00F81FF4" w:rsidP="00F81FF4">
      <w:pPr>
        <w:pStyle w:val="bp"/>
        <w:spacing w:before="0" w:after="0"/>
      </w:pPr>
    </w:p>
    <w:p w:rsidR="00F81FF4" w:rsidRDefault="00F81FF4" w:rsidP="00F81FF4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1917"/>
        <w:gridCol w:w="2164"/>
        <w:gridCol w:w="6459"/>
      </w:tblGrid>
      <w:tr w:rsidR="00F81FF4" w:rsidTr="00DB69CF">
        <w:tc>
          <w:tcPr>
            <w:tcW w:w="12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81FF4" w:rsidRDefault="00F81FF4" w:rsidP="00DB69CF">
            <w:pPr>
              <w:pStyle w:val="bp"/>
              <w:spacing w:before="0" w:after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TABELA DE DADOS DO TESTE</w:t>
            </w:r>
          </w:p>
        </w:tc>
      </w:tr>
      <w:tr w:rsidR="00F81FF4" w:rsidTr="00DB69CF">
        <w:trPr>
          <w:gridAfter w:val="1"/>
          <w:wAfter w:w="6459" w:type="dxa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81FF4" w:rsidRDefault="00F81FF4" w:rsidP="00DB69CF">
            <w:pPr>
              <w:pStyle w:val="bp"/>
              <w:spacing w:before="0" w:after="0"/>
              <w:rPr>
                <w:b/>
                <w:color w:val="0000FF"/>
                <w:lang w:val="pt-BR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81FF4" w:rsidRDefault="00057F7E" w:rsidP="00057F7E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Apelido</w:t>
            </w:r>
            <w:r w:rsidR="00F81FF4">
              <w:rPr>
                <w:b/>
              </w:rPr>
              <w:t xml:space="preserve"> 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81FF4" w:rsidRDefault="00F81FF4" w:rsidP="00DB69CF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Senha</w:t>
            </w:r>
          </w:p>
        </w:tc>
      </w:tr>
      <w:tr w:rsidR="00F81FF4" w:rsidTr="00DB69CF">
        <w:trPr>
          <w:gridAfter w:val="1"/>
          <w:wAfter w:w="6459" w:type="dxa"/>
        </w:trPr>
        <w:tc>
          <w:tcPr>
            <w:tcW w:w="2410" w:type="dxa"/>
            <w:tcBorders>
              <w:top w:val="single" w:sz="4" w:space="0" w:color="auto"/>
            </w:tcBorders>
            <w:shd w:val="clear" w:color="auto" w:fill="E0E0E0"/>
          </w:tcPr>
          <w:p w:rsidR="00F81FF4" w:rsidRDefault="00F81FF4" w:rsidP="00DB69CF">
            <w:pPr>
              <w:pStyle w:val="bp"/>
              <w:spacing w:before="0" w:after="0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Dados do campo 2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:rsidR="00F81FF4" w:rsidRDefault="00083927" w:rsidP="00DB69CF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João</w:t>
            </w:r>
          </w:p>
        </w:tc>
        <w:tc>
          <w:tcPr>
            <w:tcW w:w="2164" w:type="dxa"/>
            <w:tcBorders>
              <w:top w:val="single" w:sz="4" w:space="0" w:color="auto"/>
            </w:tcBorders>
          </w:tcPr>
          <w:p w:rsidR="00F81FF4" w:rsidRDefault="00F81FF4" w:rsidP="00DB69CF">
            <w:pPr>
              <w:pStyle w:val="bp"/>
              <w:spacing w:before="0" w:after="0"/>
            </w:pPr>
            <w:r>
              <w:t>652233</w:t>
            </w:r>
          </w:p>
        </w:tc>
      </w:tr>
    </w:tbl>
    <w:p w:rsidR="00F81FF4" w:rsidRDefault="00F81FF4">
      <w:pPr>
        <w:pStyle w:val="bp"/>
        <w:spacing w:before="0" w:after="0"/>
      </w:pPr>
    </w:p>
    <w:p w:rsidR="00654668" w:rsidRDefault="00654668">
      <w:pPr>
        <w:pStyle w:val="bp"/>
        <w:spacing w:before="0" w:after="0"/>
      </w:pPr>
    </w:p>
    <w:sectPr w:rsidR="00654668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3E6" w:rsidRDefault="006743E6">
      <w:r>
        <w:separator/>
      </w:r>
    </w:p>
  </w:endnote>
  <w:endnote w:type="continuationSeparator" w:id="0">
    <w:p w:rsidR="006743E6" w:rsidRDefault="0067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FEC" w:rsidRDefault="00222A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30FEC" w:rsidRDefault="00530FE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FEC" w:rsidRDefault="00222ACE">
    <w:pPr>
      <w:pStyle w:val="Rodap"/>
      <w:framePr w:w="1304" w:wrap="around" w:vAnchor="text" w:hAnchor="page" w:x="13042" w:y="2"/>
      <w:pBdr>
        <w:top w:val="none" w:sz="0" w:space="0" w:color="auto"/>
      </w:pBdr>
      <w:jc w:val="left"/>
      <w:rPr>
        <w:rStyle w:val="Nmerodepgina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D1798">
      <w:rPr>
        <w:rStyle w:val="Nmerodepgina"/>
        <w:noProof/>
      </w:rPr>
      <w:t>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D1798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30FEC" w:rsidRDefault="00222ACE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3E6" w:rsidRDefault="006743E6">
      <w:r>
        <w:separator/>
      </w:r>
    </w:p>
  </w:footnote>
  <w:footnote w:type="continuationSeparator" w:id="0">
    <w:p w:rsidR="006743E6" w:rsidRDefault="006743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30FEC">
      <w:tc>
        <w:tcPr>
          <w:tcW w:w="6379" w:type="dxa"/>
        </w:tcPr>
        <w:p w:rsidR="00530FEC" w:rsidRDefault="00222ACE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rPr>
              <w:lang w:val="pt-BR"/>
            </w:rPr>
            <w:t xml:space="preserve">  Script de Teste</w:t>
          </w:r>
        </w:p>
      </w:tc>
      <w:tc>
        <w:tcPr>
          <w:tcW w:w="3179" w:type="dxa"/>
        </w:tcPr>
        <w:p w:rsidR="00530FEC" w:rsidRDefault="00222ACE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530FEC">
      <w:tc>
        <w:tcPr>
          <w:tcW w:w="6379" w:type="dxa"/>
        </w:tcPr>
        <w:p w:rsidR="00530FEC" w:rsidRDefault="00222A1B">
          <w:pPr>
            <w:rPr>
              <w:lang w:val="pt-BR"/>
            </w:rPr>
          </w:pPr>
          <w:r>
            <w:rPr>
              <w:lang w:val="pt-BR"/>
            </w:rPr>
            <w:t>Logar no sistema</w:t>
          </w:r>
        </w:p>
      </w:tc>
      <w:tc>
        <w:tcPr>
          <w:tcW w:w="3179" w:type="dxa"/>
        </w:tcPr>
        <w:p w:rsidR="00530FEC" w:rsidRDefault="00222ACE" w:rsidP="00222A1B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222A1B">
            <w:rPr>
              <w:lang w:val="pt-BR"/>
            </w:rPr>
            <w:t>04/12/13</w:t>
          </w:r>
        </w:p>
      </w:tc>
    </w:tr>
  </w:tbl>
  <w:p w:rsidR="00530FEC" w:rsidRDefault="00530FEC">
    <w:pPr>
      <w:pStyle w:val="Cabealho"/>
      <w:rPr>
        <w:sz w:val="28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68"/>
    <w:rsid w:val="00057F7E"/>
    <w:rsid w:val="00083927"/>
    <w:rsid w:val="000A417F"/>
    <w:rsid w:val="00222A1B"/>
    <w:rsid w:val="00222ACE"/>
    <w:rsid w:val="003D1798"/>
    <w:rsid w:val="00431DB6"/>
    <w:rsid w:val="00530FEC"/>
    <w:rsid w:val="00654668"/>
    <w:rsid w:val="006743E6"/>
    <w:rsid w:val="006A1BB6"/>
    <w:rsid w:val="006D3C06"/>
    <w:rsid w:val="006D4B65"/>
    <w:rsid w:val="007C23B5"/>
    <w:rsid w:val="00B62E1B"/>
    <w:rsid w:val="00C541A4"/>
    <w:rsid w:val="00C72990"/>
    <w:rsid w:val="00C81D4D"/>
    <w:rsid w:val="00D61FE8"/>
    <w:rsid w:val="00F8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4FA717-F1BE-465E-BD1F-E4C86FB6C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semiHidden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CADEIRAS\PROJETO%20DE%20SOFTWARE%201\Repositorio\Testes\Script%20de%20teste%20-Gerenciar%20usuar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Script de teste -Gerenciar usuario.dot</Template>
  <TotalTime>48</TotalTime>
  <Pages>2</Pages>
  <Words>273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peter</dc:creator>
  <cp:keywords/>
  <dc:description/>
  <cp:lastModifiedBy>peter</cp:lastModifiedBy>
  <cp:revision>14</cp:revision>
  <cp:lastPrinted>2003-10-06T11:49:00Z</cp:lastPrinted>
  <dcterms:created xsi:type="dcterms:W3CDTF">2013-12-04T18:14:00Z</dcterms:created>
  <dcterms:modified xsi:type="dcterms:W3CDTF">2013-12-04T21:04:00Z</dcterms:modified>
</cp:coreProperties>
</file>