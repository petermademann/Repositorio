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2ACE">
            <w:pPr>
              <w:pStyle w:val="bp"/>
              <w:rPr>
                <w:b/>
                <w:lang w:val="pt-BR"/>
              </w:rPr>
            </w:pPr>
            <w:bookmarkStart w:id="0" w:name="_GoBack"/>
            <w:bookmarkEnd w:id="0"/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222ACE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color w:val="0000FF"/>
                <w:sz w:val="24"/>
                <w:szCs w:val="24"/>
                <w:lang w:val="pt-BR"/>
              </w:rPr>
              <w:t>&lt;nome do caso de teste&gt;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2ACE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222ACE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color w:val="0000FF"/>
                <w:sz w:val="24"/>
                <w:szCs w:val="24"/>
                <w:lang w:val="pt-BR"/>
              </w:rPr>
              <w:t>&lt;nome do caso de uso&gt;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2ACE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222ACE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[Provide a concise description of the procedure used by this test script.]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2ACE">
            <w:pPr>
              <w:pStyle w:val="bp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222ACE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[Detail any of pre-conditions for execution of this test scrip</w:t>
            </w:r>
            <w:r>
              <w:rPr>
                <w:color w:val="0000FF"/>
                <w:sz w:val="24"/>
                <w:szCs w:val="24"/>
              </w:rPr>
              <w:t>t]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2ACE">
            <w:pPr>
              <w:pStyle w:val="bp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222ACE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[Detail the post-conditions of executing this test script]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2ACE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222ACE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000000" w:rsidRDefault="00222ACE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000000" w:rsidRDefault="00222ACE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222ACE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22ACE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00000" w:rsidRDefault="00222AC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00000" w:rsidRDefault="00222AC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00000" w:rsidRDefault="00222AC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00000" w:rsidRDefault="00222AC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00000" w:rsidRDefault="00222AC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222AC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222AC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000000" w:rsidRDefault="00222ACE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00000" w:rsidRDefault="00222ACE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00000" w:rsidRDefault="00222ACE">
            <w:pPr>
              <w:pStyle w:val="RowHeadings"/>
              <w:spacing w:before="80" w:after="80"/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00000" w:rsidRDefault="00222AC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00000" w:rsidRDefault="00222AC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000000" w:rsidRDefault="00222ACE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00000" w:rsidRDefault="00222ACE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00000" w:rsidRDefault="00222ACE">
            <w:pPr>
              <w:pStyle w:val="RowHeadings"/>
              <w:spacing w:before="80" w:after="80"/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00000" w:rsidRDefault="00222AC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00000" w:rsidRDefault="00222AC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000000" w:rsidRDefault="00222ACE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00000" w:rsidRDefault="00222ACE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00000" w:rsidRDefault="00222ACE">
            <w:pPr>
              <w:pStyle w:val="RowHeadings"/>
              <w:spacing w:before="80" w:after="80"/>
            </w:pPr>
          </w:p>
        </w:tc>
      </w:tr>
    </w:tbl>
    <w:p w:rsidR="00000000" w:rsidRDefault="00222ACE">
      <w:pPr>
        <w:pStyle w:val="bp"/>
        <w:spacing w:before="0" w:after="0"/>
      </w:pPr>
    </w:p>
    <w:p w:rsidR="00000000" w:rsidRDefault="00222ACE">
      <w:pPr>
        <w:pStyle w:val="bp"/>
        <w:spacing w:before="0" w:after="0"/>
        <w:rPr>
          <w:color w:val="0000FF"/>
        </w:rPr>
      </w:pPr>
    </w:p>
    <w:p w:rsidR="00000000" w:rsidRDefault="00222ACE">
      <w:pPr>
        <w:pStyle w:val="bp"/>
        <w:spacing w:before="0" w:after="0"/>
        <w:sectPr w:rsidR="0000000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00000" w:rsidRDefault="00222ACE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000000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222ACE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00000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222ACE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222AC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222AC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222AC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222AC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00000" w:rsidRDefault="00222AC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0000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00000" w:rsidRDefault="00222ACE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[Dados do camp</w:t>
            </w:r>
            <w:r>
              <w:rPr>
                <w:color w:val="0000FF"/>
                <w:lang w:val="pt-BR"/>
              </w:rPr>
              <w:t>o 1]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000000" w:rsidRDefault="00222AC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00000" w:rsidRDefault="00222ACE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00000" w:rsidRDefault="00222ACE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00000" w:rsidRDefault="00222ACE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00000" w:rsidRDefault="00222ACE">
            <w:pPr>
              <w:pStyle w:val="bp"/>
              <w:spacing w:before="0" w:after="0"/>
            </w:pPr>
          </w:p>
        </w:tc>
      </w:tr>
      <w:tr w:rsidR="00000000">
        <w:tc>
          <w:tcPr>
            <w:tcW w:w="2448" w:type="dxa"/>
            <w:shd w:val="clear" w:color="auto" w:fill="E0E0E0"/>
          </w:tcPr>
          <w:p w:rsidR="00000000" w:rsidRDefault="00222ACE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[Dados do campo 2]</w:t>
            </w:r>
          </w:p>
        </w:tc>
        <w:tc>
          <w:tcPr>
            <w:tcW w:w="1944" w:type="dxa"/>
          </w:tcPr>
          <w:p w:rsidR="00000000" w:rsidRDefault="00222AC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000000" w:rsidRDefault="00222ACE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00000" w:rsidRDefault="00222ACE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00000" w:rsidRDefault="00222ACE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00000" w:rsidRDefault="00222ACE">
            <w:pPr>
              <w:pStyle w:val="bp"/>
              <w:spacing w:before="0" w:after="0"/>
            </w:pPr>
          </w:p>
        </w:tc>
      </w:tr>
      <w:tr w:rsidR="00000000">
        <w:tc>
          <w:tcPr>
            <w:tcW w:w="2448" w:type="dxa"/>
            <w:shd w:val="clear" w:color="auto" w:fill="E0E0E0"/>
          </w:tcPr>
          <w:p w:rsidR="00000000" w:rsidRDefault="00222AC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>
              <w:rPr>
                <w:color w:val="0000FF"/>
                <w:lang w:val="pt-BR"/>
              </w:rPr>
              <w:t>Dados do campo 3</w:t>
            </w:r>
            <w:r>
              <w:rPr>
                <w:color w:val="0000FF"/>
              </w:rPr>
              <w:t>]</w:t>
            </w:r>
          </w:p>
        </w:tc>
        <w:tc>
          <w:tcPr>
            <w:tcW w:w="1944" w:type="dxa"/>
          </w:tcPr>
          <w:p w:rsidR="00000000" w:rsidRDefault="00222AC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000000" w:rsidRDefault="00222ACE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00000" w:rsidRDefault="00222ACE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00000" w:rsidRDefault="00222ACE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00000" w:rsidRDefault="00222ACE">
            <w:pPr>
              <w:pStyle w:val="bp"/>
              <w:spacing w:before="0" w:after="0"/>
            </w:pPr>
          </w:p>
        </w:tc>
      </w:tr>
    </w:tbl>
    <w:p w:rsidR="00000000" w:rsidRDefault="00222ACE">
      <w:pPr>
        <w:pStyle w:val="bp"/>
        <w:spacing w:before="0" w:after="0"/>
      </w:pPr>
    </w:p>
    <w:p w:rsidR="00654668" w:rsidRDefault="00654668">
      <w:pPr>
        <w:pStyle w:val="bp"/>
        <w:spacing w:before="0" w:after="0"/>
      </w:pPr>
    </w:p>
    <w:sectPr w:rsidR="00654668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ACE" w:rsidRDefault="00222ACE">
      <w:r>
        <w:separator/>
      </w:r>
    </w:p>
  </w:endnote>
  <w:endnote w:type="continuationSeparator" w:id="0">
    <w:p w:rsidR="00222ACE" w:rsidRDefault="00222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22AC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00000" w:rsidRDefault="00222ACE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22ACE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54668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65466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00000" w:rsidRDefault="00222ACE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ACE" w:rsidRDefault="00222ACE">
      <w:r>
        <w:separator/>
      </w:r>
    </w:p>
  </w:footnote>
  <w:footnote w:type="continuationSeparator" w:id="0">
    <w:p w:rsidR="00222ACE" w:rsidRDefault="00222A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222ACE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00000" w:rsidRDefault="00222ACE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222ACE">
          <w:pPr>
            <w:rPr>
              <w:lang w:val="pt-BR"/>
            </w:rPr>
          </w:pPr>
          <w:r>
            <w:rPr>
              <w:lang w:val="pt-BR"/>
            </w:rPr>
            <w:t>&lt;nome do caso de teste&gt;</w:t>
          </w:r>
        </w:p>
      </w:tc>
      <w:tc>
        <w:tcPr>
          <w:tcW w:w="3179" w:type="dxa"/>
        </w:tcPr>
        <w:p w:rsidR="00000000" w:rsidRDefault="00222ACE">
          <w:pPr>
            <w:rPr>
              <w:lang w:val="pt-BR"/>
            </w:rPr>
          </w:pPr>
          <w:r>
            <w:rPr>
              <w:lang w:val="pt-BR"/>
            </w:rPr>
            <w:t xml:space="preserve"> </w:t>
          </w:r>
          <w:r>
            <w:rPr>
              <w:lang w:val="pt-BR"/>
            </w:rPr>
            <w:t xml:space="preserve"> Data:  &lt;dd/mm/aa&gt;</w:t>
          </w:r>
        </w:p>
      </w:tc>
    </w:tr>
  </w:tbl>
  <w:p w:rsidR="00000000" w:rsidRDefault="00222ACE">
    <w:pPr>
      <w:pStyle w:val="Cabealho"/>
      <w:rPr>
        <w:sz w:val="28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68"/>
    <w:rsid w:val="00222ACE"/>
    <w:rsid w:val="0065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4FA717-F1BE-465E-BD1F-E4C86FB6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CADEIRAS\PROJETO%20DE%20SOFTWARE%201\Repositorio\Testes\Script%20de%20teste%20-Gerenciar%20usuar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Script de teste -Gerenciar usuario.dot</Template>
  <TotalTime>1</TotalTime>
  <Pages>2</Pages>
  <Words>106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peter</dc:creator>
  <cp:keywords/>
  <dc:description/>
  <cp:lastModifiedBy>peter</cp:lastModifiedBy>
  <cp:revision>1</cp:revision>
  <cp:lastPrinted>2003-10-06T11:49:00Z</cp:lastPrinted>
  <dcterms:created xsi:type="dcterms:W3CDTF">2013-12-04T18:14:00Z</dcterms:created>
  <dcterms:modified xsi:type="dcterms:W3CDTF">2013-12-04T18:15:00Z</dcterms:modified>
</cp:coreProperties>
</file>