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A3" w:rsidRPr="002B4A7F" w:rsidRDefault="005D78BD">
      <w:pPr>
        <w:pStyle w:val="Ttulo"/>
        <w:rPr>
          <w:rFonts w:cs="Arial"/>
          <w:lang w:val="pt-BR"/>
        </w:rPr>
      </w:pPr>
      <w:r w:rsidRPr="002B4A7F">
        <w:rPr>
          <w:rFonts w:cs="Arial"/>
          <w:lang w:val="pt-BR"/>
        </w:rPr>
        <w:t>CS Gestão Financeira</w:t>
      </w:r>
    </w:p>
    <w:p w:rsidR="00D470A3" w:rsidRPr="002B4A7F" w:rsidRDefault="00440D83">
      <w:pPr>
        <w:pStyle w:val="Ttulo"/>
        <w:rPr>
          <w:rFonts w:cs="Arial"/>
        </w:rPr>
      </w:pPr>
      <w:r w:rsidRPr="002B4A7F">
        <w:rPr>
          <w:rFonts w:cs="Arial"/>
          <w:lang w:val="pt-BR"/>
        </w:rPr>
        <w:t>Projeto Arquitetural</w:t>
      </w:r>
    </w:p>
    <w:p w:rsidR="00D470A3" w:rsidRPr="002B4A7F" w:rsidRDefault="00D470A3">
      <w:pPr>
        <w:rPr>
          <w:rFonts w:ascii="Arial" w:hAnsi="Arial" w:cs="Arial"/>
        </w:rPr>
      </w:pPr>
    </w:p>
    <w:p w:rsidR="00D470A3" w:rsidRPr="002B4A7F" w:rsidRDefault="00440D83">
      <w:pPr>
        <w:rPr>
          <w:rFonts w:ascii="Arial" w:hAnsi="Arial" w:cs="Arial"/>
          <w:iCs/>
          <w:vanish/>
          <w:color w:val="0000FF"/>
          <w:lang w:val="pt-BR"/>
        </w:rPr>
      </w:pP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2B4A7F">
        <w:rPr>
          <w:rFonts w:ascii="Arial" w:hAnsi="Arial" w:cs="Arial"/>
          <w:vanish/>
          <w:lang w:val="pt-BR"/>
        </w:rPr>
        <w:t>Microsoft</w:t>
      </w:r>
      <w:r w:rsidRPr="002B4A7F">
        <w:rPr>
          <w:rFonts w:ascii="Arial" w:hAnsi="Arial" w:cs="Arial"/>
          <w:vanish/>
          <w:vertAlign w:val="superscript"/>
          <w:lang w:val="pt-BR"/>
        </w:rPr>
        <w:t xml:space="preserve">® </w:t>
      </w:r>
      <w:r w:rsidRPr="002B4A7F">
        <w:rPr>
          <w:rFonts w:ascii="Arial" w:hAnsi="Arial" w:cs="Arial"/>
          <w:vanish/>
          <w:lang w:val="pt-BR"/>
        </w:rPr>
        <w:t>Word</w:t>
      </w:r>
      <w:r w:rsidRPr="002B4A7F">
        <w:rPr>
          <w:rFonts w:ascii="Arial" w:hAnsi="Arial" w:cs="Arial"/>
          <w:vanish/>
          <w:vertAlign w:val="superscript"/>
          <w:lang w:val="pt-BR"/>
        </w:rPr>
        <w:t>®</w:t>
      </w: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 menu </w:t>
      </w:r>
      <w:r w:rsidRPr="002B4A7F">
        <w:rPr>
          <w:rFonts w:ascii="Arial" w:hAnsi="Arial" w:cs="Arial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2B4A7F">
        <w:rPr>
          <w:rFonts w:ascii="Arial" w:hAnsi="Arial" w:cs="Arial"/>
          <w:b/>
          <w:bCs/>
          <w:iCs/>
          <w:vanish/>
          <w:color w:val="0000FF"/>
          <w:lang w:val="pt-BR"/>
        </w:rPr>
        <w:t>Tools &gt; Options &gt; Print</w:t>
      </w:r>
      <w:r w:rsidRPr="002B4A7F">
        <w:rPr>
          <w:rFonts w:ascii="Arial" w:hAnsi="Arial" w:cs="Arial"/>
          <w:iCs/>
          <w:vanish/>
          <w:color w:val="0000FF"/>
          <w:lang w:val="pt-BR"/>
        </w:rPr>
        <w:t>.</w:t>
      </w:r>
    </w:p>
    <w:p w:rsidR="00D470A3" w:rsidRPr="002B4A7F" w:rsidRDefault="00D470A3">
      <w:pPr>
        <w:rPr>
          <w:rFonts w:ascii="Arial" w:hAnsi="Arial" w:cs="Arial"/>
          <w:iCs/>
          <w:color w:val="0000FF"/>
          <w:lang w:val="pt-BR"/>
        </w:rPr>
      </w:pPr>
    </w:p>
    <w:p w:rsidR="00D470A3" w:rsidRPr="002B4A7F" w:rsidRDefault="00440D83">
      <w:pPr>
        <w:pStyle w:val="Ttulo1"/>
        <w:rPr>
          <w:rFonts w:cs="Arial"/>
        </w:rPr>
      </w:pPr>
      <w:bookmarkStart w:id="0" w:name="_Toc436203377"/>
      <w:bookmarkStart w:id="1" w:name="_Toc452813577"/>
      <w:r w:rsidRPr="002B4A7F">
        <w:rPr>
          <w:rFonts w:cs="Arial"/>
          <w:lang w:val="pt-BR"/>
        </w:rPr>
        <w:t>Objetivo</w:t>
      </w:r>
    </w:p>
    <w:p w:rsidR="002E6ADA" w:rsidRPr="002B4A7F" w:rsidRDefault="002E6ADA" w:rsidP="002E6ADA">
      <w:pPr>
        <w:rPr>
          <w:rFonts w:ascii="Arial" w:hAnsi="Arial" w:cs="Arial"/>
        </w:rPr>
      </w:pPr>
      <w:r w:rsidRPr="002B4A7F">
        <w:rPr>
          <w:rFonts w:ascii="Arial" w:hAnsi="Arial" w:cs="Arial"/>
        </w:rPr>
        <w:t>Este</w:t>
      </w:r>
      <w:r w:rsidRPr="002B4A7F">
        <w:rPr>
          <w:rFonts w:ascii="Arial" w:hAnsi="Arial" w:cs="Arial"/>
          <w:lang w:val="pt-BR"/>
        </w:rPr>
        <w:t xml:space="preserve"> documento descreve</w:t>
      </w:r>
      <w:r w:rsidRPr="002B4A7F">
        <w:rPr>
          <w:rFonts w:ascii="Arial" w:hAnsi="Arial" w:cs="Arial"/>
        </w:rPr>
        <w:t xml:space="preserve"> a</w:t>
      </w:r>
      <w:r w:rsidRPr="002B4A7F">
        <w:rPr>
          <w:rFonts w:ascii="Arial" w:hAnsi="Arial" w:cs="Arial"/>
          <w:lang w:val="pt-BR"/>
        </w:rPr>
        <w:t xml:space="preserve"> filosofia</w:t>
      </w:r>
      <w:r w:rsidRPr="002B4A7F">
        <w:rPr>
          <w:rFonts w:ascii="Arial" w:hAnsi="Arial" w:cs="Arial"/>
        </w:rPr>
        <w:t>, as</w:t>
      </w:r>
      <w:r w:rsidRPr="002B4A7F">
        <w:rPr>
          <w:rFonts w:ascii="Arial" w:hAnsi="Arial" w:cs="Arial"/>
          <w:lang w:val="pt-BR"/>
        </w:rPr>
        <w:t xml:space="preserve"> decisões</w:t>
      </w:r>
      <w:r w:rsidR="001733CA" w:rsidRPr="002B4A7F">
        <w:rPr>
          <w:rFonts w:ascii="Arial" w:hAnsi="Arial" w:cs="Arial"/>
        </w:rPr>
        <w:t xml:space="preserve"> e </w:t>
      </w:r>
      <w:r w:rsidRPr="002B4A7F">
        <w:rPr>
          <w:rFonts w:ascii="Arial" w:hAnsi="Arial" w:cs="Arial"/>
          <w:lang w:val="pt-BR"/>
        </w:rPr>
        <w:t>elementos significativos</w:t>
      </w:r>
      <w:r w:rsidRPr="002B4A7F">
        <w:rPr>
          <w:rFonts w:ascii="Arial" w:hAnsi="Arial" w:cs="Arial"/>
        </w:rPr>
        <w:t>, e outros</w:t>
      </w:r>
      <w:r w:rsidRPr="002B4A7F">
        <w:rPr>
          <w:rFonts w:ascii="Arial" w:hAnsi="Arial" w:cs="Arial"/>
          <w:lang w:val="pt-BR"/>
        </w:rPr>
        <w:t xml:space="preserve"> aspectos gerais</w:t>
      </w:r>
      <w:r w:rsidRPr="002B4A7F">
        <w:rPr>
          <w:rFonts w:ascii="Arial" w:hAnsi="Arial" w:cs="Arial"/>
        </w:rPr>
        <w:t xml:space="preserve"> do</w:t>
      </w:r>
      <w:r w:rsidRPr="002B4A7F">
        <w:rPr>
          <w:rFonts w:ascii="Arial" w:hAnsi="Arial" w:cs="Arial"/>
          <w:lang w:val="pt-BR"/>
        </w:rPr>
        <w:t xml:space="preserve"> sistema que formam</w:t>
      </w:r>
      <w:r w:rsidRPr="002B4A7F">
        <w:rPr>
          <w:rFonts w:ascii="Arial" w:hAnsi="Arial" w:cs="Arial"/>
        </w:rPr>
        <w:t xml:space="preserve"> o</w:t>
      </w:r>
      <w:r w:rsidRPr="002B4A7F">
        <w:rPr>
          <w:rFonts w:ascii="Arial" w:hAnsi="Arial" w:cs="Arial"/>
          <w:lang w:val="pt-BR"/>
        </w:rPr>
        <w:t xml:space="preserve"> desenho</w:t>
      </w:r>
      <w:r w:rsidRPr="002B4A7F">
        <w:rPr>
          <w:rFonts w:ascii="Arial" w:hAnsi="Arial" w:cs="Arial"/>
        </w:rPr>
        <w:t xml:space="preserve"> e</w:t>
      </w:r>
      <w:r w:rsidRPr="002B4A7F">
        <w:rPr>
          <w:rFonts w:ascii="Arial" w:hAnsi="Arial" w:cs="Arial"/>
          <w:lang w:val="pt-BR"/>
        </w:rPr>
        <w:t xml:space="preserve"> implementação</w:t>
      </w:r>
      <w:r w:rsidRPr="002B4A7F">
        <w:rPr>
          <w:rFonts w:ascii="Arial" w:hAnsi="Arial" w:cs="Arial"/>
        </w:rPr>
        <w:t>.</w:t>
      </w:r>
      <w:r w:rsidR="00F5421B" w:rsidRPr="002B4A7F">
        <w:rPr>
          <w:rFonts w:ascii="Arial" w:hAnsi="Arial" w:cs="Arial"/>
          <w:lang w:val="pt-BR"/>
        </w:rPr>
        <w:t xml:space="preserve"> O objetivo deste documento é capturar e comunicar as decisões arquiteturais significativas que foram tomadas em relação ao sistema</w:t>
      </w:r>
      <w:r w:rsidR="001733CA" w:rsidRPr="002B4A7F">
        <w:rPr>
          <w:rFonts w:ascii="Arial" w:hAnsi="Arial" w:cs="Arial"/>
          <w:lang w:val="pt-BR"/>
        </w:rPr>
        <w:t>.</w:t>
      </w:r>
    </w:p>
    <w:bookmarkEnd w:id="0"/>
    <w:bookmarkEnd w:id="1"/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Metas Arquiteturais e Filosofia</w:t>
      </w:r>
    </w:p>
    <w:p w:rsidR="00973230" w:rsidRPr="002B4A7F" w:rsidRDefault="00F5421B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O CS Gestão Financeira é um sistema </w:t>
      </w:r>
      <w:r w:rsidR="001733CA" w:rsidRPr="002B4A7F">
        <w:rPr>
          <w:rFonts w:ascii="Arial" w:hAnsi="Arial" w:cs="Arial"/>
          <w:lang w:val="pt-BR"/>
        </w:rPr>
        <w:t>desenvolvido em tecnologia java</w:t>
      </w:r>
      <w:r w:rsidRPr="002B4A7F">
        <w:rPr>
          <w:rFonts w:ascii="Arial" w:hAnsi="Arial" w:cs="Arial"/>
          <w:lang w:val="pt-BR"/>
        </w:rPr>
        <w:t>,</w:t>
      </w:r>
      <w:r w:rsidR="001733CA" w:rsidRPr="002B4A7F">
        <w:rPr>
          <w:rFonts w:ascii="Arial" w:hAnsi="Arial" w:cs="Arial"/>
          <w:lang w:val="pt-BR"/>
        </w:rPr>
        <w:t xml:space="preserve"> </w:t>
      </w:r>
      <w:r w:rsidRPr="002B4A7F">
        <w:rPr>
          <w:rFonts w:ascii="Arial" w:hAnsi="Arial" w:cs="Arial"/>
          <w:lang w:val="pt-BR"/>
        </w:rPr>
        <w:t>que alia o poder d</w:t>
      </w:r>
      <w:r w:rsidR="00973230" w:rsidRPr="002B4A7F">
        <w:rPr>
          <w:rFonts w:ascii="Arial" w:hAnsi="Arial" w:cs="Arial"/>
          <w:lang w:val="pt-BR"/>
        </w:rPr>
        <w:t>a facilidade de acesso à</w:t>
      </w:r>
      <w:r w:rsidRPr="002B4A7F">
        <w:rPr>
          <w:rFonts w:ascii="Arial" w:hAnsi="Arial" w:cs="Arial"/>
          <w:lang w:val="pt-BR"/>
        </w:rPr>
        <w:t>s informações financeiras pessoais ou empresariais de forma rápi</w:t>
      </w:r>
      <w:r w:rsidR="00973230" w:rsidRPr="002B4A7F">
        <w:rPr>
          <w:rFonts w:ascii="Arial" w:hAnsi="Arial" w:cs="Arial"/>
          <w:lang w:val="pt-BR"/>
        </w:rPr>
        <w:t>da e segura</w:t>
      </w:r>
      <w:r w:rsidR="001733CA" w:rsidRPr="002B4A7F">
        <w:rPr>
          <w:rFonts w:ascii="Arial" w:hAnsi="Arial" w:cs="Arial"/>
          <w:lang w:val="pt-BR"/>
        </w:rPr>
        <w:t xml:space="preserve"> (meta).</w:t>
      </w:r>
    </w:p>
    <w:p w:rsidR="00192CFC" w:rsidRPr="002B4A7F" w:rsidRDefault="00973230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A arquitetura do</w:t>
      </w:r>
      <w:r w:rsidR="00F5421B" w:rsidRPr="002B4A7F">
        <w:rPr>
          <w:rFonts w:ascii="Arial" w:hAnsi="Arial" w:cs="Arial"/>
          <w:lang w:val="pt-BR"/>
        </w:rPr>
        <w:t xml:space="preserve"> CS Gestão Financeira</w:t>
      </w:r>
      <w:r w:rsidR="001733CA" w:rsidRPr="002B4A7F">
        <w:rPr>
          <w:rFonts w:ascii="Arial" w:hAnsi="Arial" w:cs="Arial"/>
          <w:lang w:val="pt-BR"/>
        </w:rPr>
        <w:t xml:space="preserve"> segue o padrão MVC</w:t>
      </w:r>
      <w:r w:rsidR="00F5421B" w:rsidRPr="002B4A7F">
        <w:rPr>
          <w:rFonts w:ascii="Arial" w:hAnsi="Arial" w:cs="Arial"/>
          <w:lang w:val="pt-BR"/>
        </w:rPr>
        <w:t xml:space="preserve"> </w:t>
      </w:r>
      <w:r w:rsidR="001733CA" w:rsidRPr="002B4A7F">
        <w:rPr>
          <w:rFonts w:ascii="Arial" w:hAnsi="Arial" w:cs="Arial"/>
          <w:lang w:val="pt-BR"/>
        </w:rPr>
        <w:t>e</w:t>
      </w:r>
      <w:r w:rsidR="00BC54B8">
        <w:rPr>
          <w:rFonts w:ascii="Arial" w:hAnsi="Arial" w:cs="Arial"/>
          <w:lang w:val="pt-BR"/>
        </w:rPr>
        <w:t xml:space="preserve"> tem o auxí</w:t>
      </w:r>
      <w:r w:rsidR="00135052" w:rsidRPr="002B4A7F">
        <w:rPr>
          <w:rFonts w:ascii="Arial" w:hAnsi="Arial" w:cs="Arial"/>
          <w:lang w:val="pt-BR"/>
        </w:rPr>
        <w:t>lio para o desenvolvimento os frameworks JSF e PRIMEFACES,</w:t>
      </w:r>
      <w:r w:rsidR="001733CA" w:rsidRPr="002B4A7F">
        <w:rPr>
          <w:rFonts w:ascii="Arial" w:hAnsi="Arial" w:cs="Arial"/>
          <w:lang w:val="pt-BR"/>
        </w:rPr>
        <w:t xml:space="preserve"> tem como meta</w:t>
      </w:r>
      <w:r w:rsidR="00192CFC" w:rsidRPr="002B4A7F">
        <w:rPr>
          <w:rFonts w:ascii="Arial" w:hAnsi="Arial" w:cs="Arial"/>
          <w:lang w:val="pt-BR"/>
        </w:rPr>
        <w:t>s</w:t>
      </w:r>
      <w:r w:rsidR="001733CA" w:rsidRPr="002B4A7F">
        <w:rPr>
          <w:rFonts w:ascii="Arial" w:hAnsi="Arial" w:cs="Arial"/>
          <w:lang w:val="pt-BR"/>
        </w:rPr>
        <w:t xml:space="preserve"> a </w:t>
      </w:r>
      <w:r w:rsidR="00F5421B" w:rsidRPr="002B4A7F">
        <w:rPr>
          <w:rFonts w:ascii="Arial" w:hAnsi="Arial" w:cs="Arial"/>
          <w:lang w:val="pt-BR"/>
        </w:rPr>
        <w:t>evolução</w:t>
      </w:r>
      <w:r w:rsidR="001733CA" w:rsidRPr="002B4A7F">
        <w:rPr>
          <w:rFonts w:ascii="Arial" w:hAnsi="Arial" w:cs="Arial"/>
          <w:lang w:val="pt-BR"/>
        </w:rPr>
        <w:t xml:space="preserve"> constante</w:t>
      </w:r>
      <w:r w:rsidR="00F5421B" w:rsidRPr="002B4A7F">
        <w:rPr>
          <w:rFonts w:ascii="Arial" w:hAnsi="Arial" w:cs="Arial"/>
          <w:lang w:val="pt-BR"/>
        </w:rPr>
        <w:t xml:space="preserve"> do software</w:t>
      </w:r>
      <w:r w:rsidR="00192CFC" w:rsidRPr="002B4A7F">
        <w:rPr>
          <w:rFonts w:ascii="Arial" w:hAnsi="Arial" w:cs="Arial"/>
          <w:lang w:val="pt-BR"/>
        </w:rPr>
        <w:t>, simplicidade</w:t>
      </w:r>
      <w:r w:rsidRPr="002B4A7F">
        <w:rPr>
          <w:rFonts w:ascii="Arial" w:hAnsi="Arial" w:cs="Arial"/>
          <w:lang w:val="pt-BR"/>
        </w:rPr>
        <w:t>,</w:t>
      </w:r>
      <w:r w:rsidR="00192CFC" w:rsidRPr="002B4A7F">
        <w:rPr>
          <w:rFonts w:ascii="Arial" w:hAnsi="Arial" w:cs="Arial"/>
          <w:lang w:val="pt-BR"/>
        </w:rPr>
        <w:t xml:space="preserve"> facilidade e rapidez. </w:t>
      </w:r>
    </w:p>
    <w:p w:rsidR="00973230" w:rsidRPr="002B4A7F" w:rsidRDefault="00192CFC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P</w:t>
      </w:r>
      <w:r w:rsidR="00135052" w:rsidRPr="002B4A7F">
        <w:rPr>
          <w:rFonts w:ascii="Arial" w:hAnsi="Arial" w:cs="Arial"/>
          <w:lang w:val="pt-BR"/>
        </w:rPr>
        <w:t>ensando nisso este</w:t>
      </w:r>
      <w:r w:rsidR="00973230" w:rsidRPr="002B4A7F">
        <w:rPr>
          <w:rFonts w:ascii="Arial" w:hAnsi="Arial" w:cs="Arial"/>
          <w:lang w:val="pt-BR"/>
        </w:rPr>
        <w:t xml:space="preserve"> sistema de gestão sempre será orientado pelas seguint</w:t>
      </w:r>
      <w:r w:rsidRPr="002B4A7F">
        <w:rPr>
          <w:rFonts w:ascii="Arial" w:hAnsi="Arial" w:cs="Arial"/>
          <w:lang w:val="pt-BR"/>
        </w:rPr>
        <w:t>es características</w:t>
      </w:r>
      <w:r w:rsidR="00973230" w:rsidRPr="002B4A7F">
        <w:rPr>
          <w:rFonts w:ascii="Arial" w:hAnsi="Arial" w:cs="Arial"/>
          <w:lang w:val="pt-BR"/>
        </w:rPr>
        <w:t>:</w:t>
      </w:r>
    </w:p>
    <w:p w:rsidR="000946FD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</w:p>
    <w:p w:rsidR="000946FD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Modularidade </w:t>
      </w:r>
      <w:r w:rsidR="00192CFC" w:rsidRPr="002B4A7F">
        <w:rPr>
          <w:rFonts w:ascii="Arial" w:hAnsi="Arial" w:cs="Arial"/>
          <w:color w:val="222222"/>
          <w:lang w:val="pt-PT"/>
        </w:rPr>
        <w:t>–</w:t>
      </w:r>
      <w:r w:rsidRPr="002B4A7F">
        <w:rPr>
          <w:rFonts w:ascii="Arial" w:hAnsi="Arial" w:cs="Arial"/>
          <w:color w:val="222222"/>
          <w:lang w:val="pt-PT"/>
        </w:rPr>
        <w:t xml:space="preserve"> </w:t>
      </w:r>
      <w:r w:rsidR="00192CFC" w:rsidRPr="002B4A7F">
        <w:rPr>
          <w:rFonts w:ascii="Arial" w:hAnsi="Arial" w:cs="Arial"/>
          <w:color w:val="222222"/>
          <w:lang w:val="pt-PT"/>
        </w:rPr>
        <w:t xml:space="preserve">O padrão MVC traz os beneficios da separação do sistema em camadas, com ganhos de manutenção mais fácil,propagação de erros minimizada,ótimo reuso de código garantindo assim o aumento da </w:t>
      </w:r>
      <w:r w:rsidR="00192CFC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coesão </w:t>
      </w:r>
      <w:r w:rsidR="00192CFC" w:rsidRPr="002B4A7F">
        <w:rPr>
          <w:rFonts w:ascii="Arial" w:hAnsi="Arial" w:cs="Arial"/>
          <w:color w:val="222222"/>
          <w:lang w:val="pt-PT"/>
        </w:rPr>
        <w:t>e diminuição do</w:t>
      </w:r>
      <w:r w:rsidR="00192CFC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 acoplamento</w:t>
      </w:r>
      <w:r w:rsidR="00135052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 </w:t>
      </w:r>
      <w:r w:rsidR="00135052" w:rsidRPr="002B4A7F">
        <w:rPr>
          <w:rFonts w:ascii="Arial" w:hAnsi="Arial" w:cs="Arial"/>
          <w:i/>
          <w:color w:val="222222"/>
          <w:lang w:val="pt-PT"/>
        </w:rPr>
        <w:t>entre as classes..</w:t>
      </w:r>
    </w:p>
    <w:p w:rsidR="00251A56" w:rsidRPr="002B4A7F" w:rsidRDefault="00251A56" w:rsidP="000946FD">
      <w:pPr>
        <w:rPr>
          <w:rFonts w:ascii="Arial" w:hAnsi="Arial" w:cs="Arial"/>
          <w:color w:val="222222"/>
          <w:lang w:val="pt-PT"/>
        </w:rPr>
      </w:pPr>
    </w:p>
    <w:p w:rsidR="00633D20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>Confiabilidade -</w:t>
      </w:r>
      <w:r w:rsidRPr="002B4A7F">
        <w:rPr>
          <w:rFonts w:ascii="Arial" w:hAnsi="Arial" w:cs="Arial"/>
          <w:color w:val="222222"/>
          <w:lang w:val="pt-PT"/>
        </w:rPr>
        <w:t xml:space="preserve"> A confiabilidade está diretamente ligada aos mecanismos que permitem o</w:t>
      </w:r>
      <w:r w:rsidR="000946FD" w:rsidRPr="002B4A7F">
        <w:rPr>
          <w:rFonts w:ascii="Arial" w:hAnsi="Arial" w:cs="Arial"/>
          <w:color w:val="222222"/>
          <w:lang w:val="pt-PT"/>
        </w:rPr>
        <w:t xml:space="preserve"> </w:t>
      </w:r>
      <w:r w:rsidRPr="002B4A7F">
        <w:rPr>
          <w:rFonts w:ascii="Arial" w:hAnsi="Arial" w:cs="Arial"/>
          <w:color w:val="222222"/>
          <w:lang w:val="pt-PT"/>
        </w:rPr>
        <w:t>desenvolvimento de programas conforme o conjunto de requisitos .Uma característica importante da linguagem para oferecer confiabilidade é a tipagem forte, que consiste em assegurar que as operações considerem os dados sempre conforme seus tipos corretos, ou seja, de acordo com a definição de tipo.</w:t>
      </w:r>
    </w:p>
    <w:p w:rsidR="00633D20" w:rsidRPr="002B4A7F" w:rsidRDefault="00633D2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>O projeto usará o framework de segurança Spring Framework que é um projeto a parte da Spring.</w:t>
      </w:r>
    </w:p>
    <w:p w:rsidR="000946FD" w:rsidRPr="002B4A7F" w:rsidRDefault="00633D2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</w:p>
    <w:p w:rsidR="00973230" w:rsidRPr="002B4A7F" w:rsidRDefault="00973230" w:rsidP="00EC3D80">
      <w:pPr>
        <w:rPr>
          <w:rFonts w:ascii="Arial" w:hAnsi="Arial" w:cs="Arial"/>
          <w:sz w:val="24"/>
          <w:szCs w:val="24"/>
          <w:lang w:eastAsia="pt-BR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>Manutenabilidade -</w:t>
      </w:r>
      <w:r w:rsidRPr="002B4A7F">
        <w:rPr>
          <w:rFonts w:ascii="Arial" w:hAnsi="Arial" w:cs="Arial"/>
          <w:color w:val="222222"/>
          <w:lang w:val="pt-PT"/>
        </w:rPr>
        <w:t xml:space="preserve"> Corresponde a facilidade e ao esforço necessário para manter o sistema, sendo que manter significa realizar alterações necessárias e novas implementações depois que o sistema foi para o ar. Isto implica não apenas em novas funcionalidades, como também em alterações de contexto, bancos de dados, servidores, retirar funcionalidades e alterar layouts.</w:t>
      </w:r>
      <w:r w:rsidRPr="002B4A7F">
        <w:rPr>
          <w:rFonts w:ascii="Arial" w:hAnsi="Arial" w:cs="Arial"/>
          <w:sz w:val="24"/>
          <w:szCs w:val="24"/>
          <w:lang w:eastAsia="pt-BR"/>
        </w:rPr>
        <w:t xml:space="preserve">   </w:t>
      </w:r>
    </w:p>
    <w:p w:rsidR="00973230" w:rsidRPr="002B4A7F" w:rsidRDefault="00973230" w:rsidP="00F5421B">
      <w:pPr>
        <w:rPr>
          <w:rFonts w:ascii="Arial" w:hAnsi="Arial" w:cs="Arial"/>
          <w:lang w:val="pt-BR"/>
        </w:rPr>
      </w:pPr>
    </w:p>
    <w:p w:rsidR="00D470A3" w:rsidRPr="002B4A7F" w:rsidRDefault="00440D83">
      <w:pPr>
        <w:pStyle w:val="Ttulo1"/>
        <w:rPr>
          <w:rFonts w:cs="Arial"/>
        </w:rPr>
      </w:pPr>
      <w:r w:rsidRPr="002B4A7F">
        <w:rPr>
          <w:rFonts w:cs="Arial"/>
          <w:lang w:val="pt-BR"/>
        </w:rPr>
        <w:t>Premissas</w:t>
      </w:r>
      <w:r w:rsidRPr="002B4A7F">
        <w:rPr>
          <w:rFonts w:cs="Arial"/>
        </w:rPr>
        <w:t xml:space="preserve"> e</w:t>
      </w:r>
      <w:r w:rsidRPr="002B4A7F">
        <w:rPr>
          <w:rFonts w:cs="Arial"/>
          <w:lang w:val="pt-BR"/>
        </w:rPr>
        <w:t xml:space="preserve"> Dependências</w:t>
      </w:r>
    </w:p>
    <w:p w:rsidR="00EC3D80" w:rsidRPr="002B4A7F" w:rsidRDefault="00EC3D80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</w:t>
      </w:r>
      <w:r w:rsidR="00FC6389" w:rsidRPr="002B4A7F">
        <w:rPr>
          <w:rStyle w:val="hps"/>
          <w:rFonts w:ascii="Arial" w:hAnsi="Arial" w:cs="Arial"/>
          <w:color w:val="222222"/>
          <w:lang w:val="pt-PT"/>
        </w:rPr>
        <w:t>Facilidade de uso;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-Dependência de segurança das operações no trafego de dados( utilização do framework Spring Security para tal finalidade)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-Dependencia de disponibilidade do sistema 24 horas por dia;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-Dependência de infraestrutura de servidores.</w:t>
      </w:r>
    </w:p>
    <w:p w:rsidR="00440466" w:rsidRPr="002B4A7F" w:rsidRDefault="00440466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 xml:space="preserve">-Dependência de um </w:t>
      </w:r>
      <w:r w:rsidR="00AA33C6" w:rsidRPr="002B4A7F">
        <w:rPr>
          <w:rStyle w:val="hps"/>
          <w:rFonts w:ascii="Arial" w:hAnsi="Arial" w:cs="Arial"/>
          <w:color w:val="222222"/>
          <w:lang w:val="pt-PT"/>
        </w:rPr>
        <w:t>Banco de dados.</w:t>
      </w:r>
    </w:p>
    <w:p w:rsidR="00AA33C6" w:rsidRPr="002B4A7F" w:rsidRDefault="00AA33C6" w:rsidP="002E6ADA">
      <w:pPr>
        <w:rPr>
          <w:rStyle w:val="hps"/>
          <w:rFonts w:ascii="Arial" w:hAnsi="Arial" w:cs="Arial"/>
          <w:color w:val="222222"/>
          <w:lang w:val="pt-PT"/>
        </w:rPr>
      </w:pPr>
    </w:p>
    <w:p w:rsidR="00FC6389" w:rsidRPr="002B4A7F" w:rsidRDefault="00FC6389" w:rsidP="002E6ADA">
      <w:pPr>
        <w:rPr>
          <w:rFonts w:ascii="Arial" w:hAnsi="Arial" w:cs="Arial"/>
        </w:rPr>
      </w:pP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Requisitos Críticos da Arquitetura</w:t>
      </w:r>
    </w:p>
    <w:p w:rsidR="00FC6389" w:rsidRPr="002B4A7F" w:rsidRDefault="00D42210" w:rsidP="00FC6389">
      <w:pPr>
        <w:pStyle w:val="Ttulo1"/>
        <w:numPr>
          <w:ilvl w:val="0"/>
          <w:numId w:val="0"/>
        </w:numPr>
        <w:rPr>
          <w:rFonts w:cs="Arial"/>
          <w:sz w:val="20"/>
          <w:lang w:val="pt-BR"/>
        </w:rPr>
      </w:pPr>
      <w:hyperlink r:id="rId8" w:history="1">
        <w:r w:rsidR="00FC6389" w:rsidRPr="002B4A7F">
          <w:rPr>
            <w:rStyle w:val="Hyperlink"/>
            <w:rFonts w:cs="Arial"/>
            <w:color w:val="auto"/>
            <w:sz w:val="20"/>
            <w:u w:val="none"/>
          </w:rPr>
          <w:t>http://www.hostgator.com/</w:t>
        </w:r>
      </w:hyperlink>
    </w:p>
    <w:p w:rsidR="00D470A3" w:rsidRPr="002B4A7F" w:rsidRDefault="00440D83" w:rsidP="00FC6389">
      <w:pPr>
        <w:pStyle w:val="Ttulo1"/>
        <w:numPr>
          <w:ilvl w:val="1"/>
          <w:numId w:val="1"/>
        </w:numPr>
        <w:rPr>
          <w:rFonts w:cs="Arial"/>
          <w:lang w:val="pt-BR"/>
        </w:rPr>
      </w:pPr>
      <w:r w:rsidRPr="002B4A7F">
        <w:rPr>
          <w:rFonts w:cs="Arial"/>
          <w:lang w:val="pt-BR"/>
        </w:rPr>
        <w:t>Decisões, Restrições e Justificativas</w:t>
      </w:r>
    </w:p>
    <w:p w:rsidR="00FC6389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A linguagem para desenvolvimento foi Java por ter documentação vasta facilidade de uso da equipe.</w:t>
      </w:r>
    </w:p>
    <w:p w:rsidR="00DF6FB8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Para desempenho e reuso de componentes será usado o framework baseado em jsf PRIMEFACES por ter documentação vasta, tutoriais além de ser a maior suíte de componentes </w:t>
      </w:r>
      <w:r w:rsidRPr="002B4A7F">
        <w:rPr>
          <w:rFonts w:ascii="Arial" w:hAnsi="Arial" w:cs="Arial"/>
          <w:lang w:val="pt-BR"/>
        </w:rPr>
        <w:lastRenderedPageBreak/>
        <w:t>prontos para utilização bastando adição das bibliotecas as projeto.</w:t>
      </w:r>
    </w:p>
    <w:p w:rsidR="00DF6FB8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Utilização do Spring Security para garantir segurança durante as transações do cliente com servidor do Cs Gestão Financeira.</w:t>
      </w:r>
    </w:p>
    <w:p w:rsidR="00CA36EC" w:rsidRPr="002B4A7F" w:rsidRDefault="00CA36EC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O sistema garante o pleno funcionamento do sistema no navegador “Internet Explorer” por ser o programa mais testado durante os testes, não que o sistema não funcione e</w:t>
      </w:r>
      <w:r w:rsidR="00FD3255" w:rsidRPr="002B4A7F">
        <w:rPr>
          <w:rFonts w:ascii="Arial" w:hAnsi="Arial" w:cs="Arial"/>
          <w:lang w:val="pt-BR"/>
        </w:rPr>
        <w:t>m outros navegadores que podem trazer deficiência em alguma rotina.</w:t>
      </w:r>
    </w:p>
    <w:p w:rsidR="00DF6FB8" w:rsidRPr="002B4A7F" w:rsidRDefault="00DF6FB8" w:rsidP="002407B9">
      <w:pPr>
        <w:pStyle w:val="PargrafodaLista"/>
        <w:rPr>
          <w:rFonts w:ascii="Arial" w:hAnsi="Arial" w:cs="Arial"/>
          <w:lang w:val="pt-BR"/>
        </w:rPr>
      </w:pP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Principais Abstrações</w:t>
      </w:r>
    </w:p>
    <w:p w:rsidR="002E6ADA" w:rsidRPr="002B4A7F" w:rsidRDefault="00AA33C6" w:rsidP="002E6ADA">
      <w:pPr>
        <w:rPr>
          <w:rFonts w:ascii="Arial" w:hAnsi="Arial" w:cs="Arial"/>
        </w:rPr>
      </w:pPr>
      <w:r w:rsidRPr="002B4A7F">
        <w:rPr>
          <w:rFonts w:ascii="Arial" w:hAnsi="Arial" w:cs="Arial"/>
          <w:lang w:val="pt-BR"/>
        </w:rPr>
        <w:t>O Cs Gestão financeira</w:t>
      </w:r>
      <w:r w:rsidRPr="00BA50DB">
        <w:rPr>
          <w:rFonts w:ascii="Arial" w:hAnsi="Arial" w:cs="Arial"/>
          <w:lang w:val="pt-BR"/>
        </w:rPr>
        <w:t xml:space="preserve"> atende</w:t>
      </w:r>
      <w:r w:rsidRPr="002B4A7F">
        <w:rPr>
          <w:rFonts w:ascii="Arial" w:hAnsi="Arial" w:cs="Arial"/>
        </w:rPr>
        <w:t xml:space="preserve"> a</w:t>
      </w:r>
      <w:r w:rsidRPr="00BA50DB">
        <w:rPr>
          <w:rFonts w:ascii="Arial" w:hAnsi="Arial" w:cs="Arial"/>
          <w:lang w:val="pt-BR"/>
        </w:rPr>
        <w:t xml:space="preserve"> área</w:t>
      </w:r>
      <w:r w:rsidRPr="002B4A7F">
        <w:rPr>
          <w:rFonts w:ascii="Arial" w:hAnsi="Arial" w:cs="Arial"/>
        </w:rPr>
        <w:t xml:space="preserve"> de</w:t>
      </w:r>
      <w:r w:rsidRPr="00BA50DB">
        <w:rPr>
          <w:rFonts w:ascii="Arial" w:hAnsi="Arial" w:cs="Arial"/>
          <w:lang w:val="pt-BR"/>
        </w:rPr>
        <w:t xml:space="preserve"> administraçã</w:t>
      </w:r>
      <w:r w:rsidR="00C33649" w:rsidRPr="00BA50DB">
        <w:rPr>
          <w:rFonts w:ascii="Arial" w:hAnsi="Arial" w:cs="Arial"/>
          <w:lang w:val="pt-BR"/>
        </w:rPr>
        <w:t>o financeira</w:t>
      </w:r>
      <w:r w:rsidR="00C33649" w:rsidRPr="002B4A7F">
        <w:rPr>
          <w:rFonts w:ascii="Arial" w:hAnsi="Arial" w:cs="Arial"/>
        </w:rPr>
        <w:t xml:space="preserve"> da</w:t>
      </w:r>
      <w:r w:rsidR="00C33649" w:rsidRPr="00BA50DB">
        <w:rPr>
          <w:rFonts w:ascii="Arial" w:hAnsi="Arial" w:cs="Arial"/>
          <w:lang w:val="pt-BR"/>
        </w:rPr>
        <w:t xml:space="preserve"> empresa</w:t>
      </w:r>
      <w:r w:rsidR="00C33649" w:rsidRPr="002B4A7F">
        <w:rPr>
          <w:rFonts w:ascii="Arial" w:hAnsi="Arial" w:cs="Arial"/>
        </w:rPr>
        <w:t>,</w:t>
      </w:r>
      <w:r w:rsidR="00C33649" w:rsidRPr="00BA50DB">
        <w:rPr>
          <w:rFonts w:ascii="Arial" w:hAnsi="Arial" w:cs="Arial"/>
          <w:lang w:val="pt-BR"/>
        </w:rPr>
        <w:t xml:space="preserve"> permitindo</w:t>
      </w:r>
      <w:r w:rsidRPr="00BA50DB">
        <w:rPr>
          <w:rFonts w:ascii="Arial" w:hAnsi="Arial" w:cs="Arial"/>
          <w:lang w:val="pt-BR"/>
        </w:rPr>
        <w:t xml:space="preserve"> automatizar todo</w:t>
      </w:r>
      <w:r w:rsidRPr="002B4A7F">
        <w:rPr>
          <w:rFonts w:ascii="Arial" w:hAnsi="Arial" w:cs="Arial"/>
        </w:rPr>
        <w:t xml:space="preserve"> o processo de contas a receber, cobranças, recebimentos, contas a pagar, agendamentos, pagam</w:t>
      </w:r>
      <w:r w:rsidR="0015241D" w:rsidRPr="002B4A7F">
        <w:rPr>
          <w:rFonts w:ascii="Arial" w:hAnsi="Arial" w:cs="Arial"/>
        </w:rPr>
        <w:t>entos, e relat</w:t>
      </w:r>
      <w:r w:rsidR="00AA2C73" w:rsidRPr="002B4A7F">
        <w:rPr>
          <w:rFonts w:ascii="Arial" w:hAnsi="Arial" w:cs="Arial"/>
        </w:rPr>
        <w:t>órios em ambiente web com</w:t>
      </w:r>
      <w:r w:rsidR="00AA2C73" w:rsidRPr="00BC54B8">
        <w:rPr>
          <w:rFonts w:ascii="Arial" w:hAnsi="Arial" w:cs="Arial"/>
          <w:lang w:val="pt-BR"/>
        </w:rPr>
        <w:t xml:space="preserve"> segurança</w:t>
      </w:r>
      <w:r w:rsidR="00AA2C73" w:rsidRPr="002B4A7F">
        <w:rPr>
          <w:rFonts w:ascii="Arial" w:hAnsi="Arial" w:cs="Arial"/>
        </w:rPr>
        <w:t>.</w:t>
      </w: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Camadas do Framework da Arquitetura</w:t>
      </w:r>
    </w:p>
    <w:p w:rsidR="00BC54B8" w:rsidRDefault="00BC54B8" w:rsidP="00AA33C6">
      <w:pPr>
        <w:pStyle w:val="InfoBlue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O Cs Gestão Financeira </w:t>
      </w:r>
      <w:bookmarkStart w:id="2" w:name="_GoBack"/>
      <w:bookmarkEnd w:id="2"/>
    </w:p>
    <w:p w:rsidR="00BC54B8" w:rsidRPr="00BC54B8" w:rsidRDefault="00BC54B8" w:rsidP="00BC54B8">
      <w:pPr>
        <w:pStyle w:val="Corpodetexto"/>
        <w:rPr>
          <w:lang w:val="pt-BR"/>
        </w:rPr>
      </w:pPr>
    </w:p>
    <w:p w:rsidR="00AA33C6" w:rsidRPr="002B4A7F" w:rsidRDefault="00AA33C6" w:rsidP="00AA33C6">
      <w:pPr>
        <w:pStyle w:val="InfoBlue"/>
        <w:rPr>
          <w:rFonts w:ascii="Arial" w:hAnsi="Arial" w:cs="Arial"/>
          <w:color w:val="auto"/>
          <w:lang w:val="pt-BR"/>
        </w:rPr>
      </w:pPr>
      <w:r w:rsidRPr="002B4A7F">
        <w:rPr>
          <w:rFonts w:ascii="Arial" w:hAnsi="Arial" w:cs="Arial"/>
          <w:color w:val="auto"/>
          <w:lang w:val="pt-BR"/>
        </w:rPr>
        <w:t>Padrão de projeto MVC</w:t>
      </w:r>
    </w:p>
    <w:p w:rsidR="00AA33C6" w:rsidRPr="002B4A7F" w:rsidRDefault="00AA33C6" w:rsidP="00AA33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br.com.cssistemas.dados </w:t>
      </w:r>
    </w:p>
    <w:p w:rsidR="00AA33C6" w:rsidRPr="002B4A7F" w:rsidRDefault="00AA33C6" w:rsidP="00AA33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br.com.cssistemas.negocio</w:t>
      </w:r>
    </w:p>
    <w:p w:rsidR="005E06C6" w:rsidRPr="002B4A7F" w:rsidRDefault="00AA33C6" w:rsidP="005E06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br.com.cssistemas.gui</w:t>
      </w:r>
    </w:p>
    <w:p w:rsidR="005E5B0B" w:rsidRPr="002B4A7F" w:rsidRDefault="005E5B0B" w:rsidP="005E5B0B">
      <w:pPr>
        <w:rPr>
          <w:rFonts w:ascii="Arial" w:hAnsi="Arial" w:cs="Arial"/>
        </w:rPr>
      </w:pPr>
    </w:p>
    <w:p w:rsidR="002E6ADA" w:rsidRPr="002B4A7F" w:rsidRDefault="00440D83" w:rsidP="007E0988">
      <w:pPr>
        <w:pStyle w:val="Ttulo1"/>
        <w:rPr>
          <w:rFonts w:cs="Arial"/>
        </w:rPr>
      </w:pPr>
      <w:r w:rsidRPr="002B4A7F">
        <w:rPr>
          <w:rFonts w:cs="Arial"/>
          <w:lang w:val="pt-BR"/>
        </w:rPr>
        <w:t>Visões Arquiteturais</w:t>
      </w:r>
    </w:p>
    <w:p w:rsidR="005E5B0B" w:rsidRPr="002B4A7F" w:rsidRDefault="00FD3255" w:rsidP="00203EA1">
      <w:pPr>
        <w:pStyle w:val="PargrafodaLista"/>
        <w:numPr>
          <w:ilvl w:val="0"/>
          <w:numId w:val="34"/>
        </w:numPr>
        <w:ind w:left="360"/>
        <w:rPr>
          <w:rFonts w:ascii="Arial" w:hAnsi="Arial" w:cs="Arial"/>
        </w:rPr>
      </w:pPr>
      <w:r w:rsidRPr="002B4A7F">
        <w:rPr>
          <w:rFonts w:ascii="Arial" w:hAnsi="Arial" w:cs="Arial"/>
          <w:sz w:val="24"/>
          <w:szCs w:val="24"/>
        </w:rPr>
        <w:t>Visão Lógica</w:t>
      </w:r>
      <w:r w:rsidR="007E0988" w:rsidRPr="002B4A7F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48DC4585" wp14:editId="4563D5C9">
            <wp:extent cx="5943600" cy="4133850"/>
            <wp:effectExtent l="0" t="0" r="0" b="0"/>
            <wp:docPr id="3" name="Imagem 3" descr="D:\ESTUDOS\CADEIRAS\PROJETO DE SOFTWARE 1\RepositorioLocal\Design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TUDOS\CADEIRAS\PROJETO DE SOFTWARE 1\RepositorioLocal\Design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C6" w:rsidRPr="002B4A7F" w:rsidRDefault="005E06C6" w:rsidP="005E06C6">
      <w:pPr>
        <w:rPr>
          <w:rFonts w:ascii="Arial" w:hAnsi="Arial" w:cs="Arial"/>
        </w:rPr>
      </w:pPr>
    </w:p>
    <w:p w:rsidR="005E06C6" w:rsidRPr="002B4A7F" w:rsidRDefault="005E06C6" w:rsidP="005E06C6">
      <w:pPr>
        <w:rPr>
          <w:rFonts w:ascii="Arial" w:hAnsi="Arial" w:cs="Arial"/>
        </w:rPr>
      </w:pPr>
    </w:p>
    <w:p w:rsidR="005E5B0B" w:rsidRPr="002B4A7F" w:rsidRDefault="005E5B0B" w:rsidP="00203EA1">
      <w:pPr>
        <w:pStyle w:val="PargrafodaLista"/>
        <w:numPr>
          <w:ilvl w:val="0"/>
          <w:numId w:val="34"/>
        </w:numPr>
        <w:ind w:left="360"/>
        <w:rPr>
          <w:rFonts w:ascii="Arial" w:hAnsi="Arial" w:cs="Arial"/>
          <w:sz w:val="24"/>
          <w:szCs w:val="24"/>
        </w:rPr>
      </w:pPr>
      <w:r w:rsidRPr="002B4A7F">
        <w:rPr>
          <w:rFonts w:ascii="Arial" w:hAnsi="Arial" w:cs="Arial"/>
          <w:sz w:val="24"/>
          <w:szCs w:val="24"/>
        </w:rPr>
        <w:t>Visão operacional</w:t>
      </w:r>
    </w:p>
    <w:p w:rsidR="00FD3255" w:rsidRPr="002B4A7F" w:rsidRDefault="00440466" w:rsidP="005E5B0B">
      <w:pPr>
        <w:pStyle w:val="PargrafodaLista"/>
        <w:numPr>
          <w:ilvl w:val="0"/>
          <w:numId w:val="34"/>
        </w:numPr>
        <w:ind w:left="-284"/>
        <w:rPr>
          <w:rFonts w:ascii="Arial" w:hAnsi="Arial" w:cs="Arial"/>
        </w:rPr>
      </w:pPr>
      <w:r w:rsidRPr="002B4A7F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547485" cy="3609975"/>
            <wp:effectExtent l="0" t="0" r="5715" b="9525"/>
            <wp:docPr id="2" name="Imagem 2" descr="D:\ESTUDOS\CADEIRAS\PROJETO DE SOFTWARE 1\RepositorioLocal\Design\Diagrama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TUDOS\CADEIRAS\PROJETO DE SOFTWARE 1\RepositorioLocal\Design\Diagrama deploy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39" cy="361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D" w:rsidRPr="002B4A7F" w:rsidRDefault="007E0988" w:rsidP="00FD3255">
      <w:pPr>
        <w:rPr>
          <w:rFonts w:ascii="Arial" w:hAnsi="Arial" w:cs="Arial"/>
        </w:rPr>
      </w:pPr>
      <w:r w:rsidRPr="002B4A7F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002526"/>
            <wp:effectExtent l="0" t="0" r="0" b="7620"/>
            <wp:docPr id="4" name="Imagem 4" descr="D:\ESTUDOS\CADEIRAS\PROJETO DE SOFTWARE 1\RepositorioLocal\Design\Diagrama de seq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TUDOS\CADEIRAS\PROJETO DE SOFTWARE 1\RepositorioLocal\Design\Diagrama de sequenc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88" w:rsidRPr="002B4A7F" w:rsidRDefault="007E0988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5E5B0B" w:rsidRPr="002B4A7F" w:rsidRDefault="005E5B0B" w:rsidP="00FD3255">
      <w:pPr>
        <w:rPr>
          <w:rFonts w:ascii="Arial" w:hAnsi="Arial" w:cs="Arial"/>
        </w:rPr>
      </w:pPr>
    </w:p>
    <w:p w:rsidR="005E5B0B" w:rsidRPr="002B4A7F" w:rsidRDefault="005E5B0B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pStyle w:val="PargrafodaLista"/>
        <w:numPr>
          <w:ilvl w:val="0"/>
          <w:numId w:val="34"/>
        </w:numPr>
        <w:rPr>
          <w:rFonts w:ascii="Arial" w:hAnsi="Arial" w:cs="Arial"/>
          <w:b/>
          <w:sz w:val="24"/>
          <w:szCs w:val="24"/>
        </w:rPr>
      </w:pPr>
      <w:r w:rsidRPr="002B4A7F">
        <w:rPr>
          <w:rFonts w:ascii="Arial" w:hAnsi="Arial" w:cs="Arial"/>
          <w:b/>
          <w:sz w:val="24"/>
          <w:szCs w:val="24"/>
        </w:rPr>
        <w:lastRenderedPageBreak/>
        <w:t>Visão de casos de uso</w:t>
      </w: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E2CDD" w:rsidP="004E2CDD">
      <w:pPr>
        <w:ind w:left="-284"/>
        <w:rPr>
          <w:rFonts w:ascii="Arial" w:hAnsi="Arial" w:cs="Arial"/>
        </w:rPr>
      </w:pPr>
      <w:r w:rsidRPr="002B4A7F">
        <w:rPr>
          <w:rStyle w:val="hps"/>
          <w:rFonts w:ascii="Arial" w:hAnsi="Arial" w:cs="Arial"/>
          <w:b/>
          <w:noProof/>
          <w:color w:val="222222"/>
          <w:lang w:val="pt-BR" w:eastAsia="pt-BR"/>
        </w:rPr>
        <w:drawing>
          <wp:inline distT="0" distB="0" distL="0" distR="0" wp14:anchorId="6C971734" wp14:editId="7B62287D">
            <wp:extent cx="6349365" cy="4057650"/>
            <wp:effectExtent l="0" t="0" r="0" b="0"/>
            <wp:docPr id="1" name="Imagem 1" descr="D:\ESTUDOS\CADEIRAS\PROJETO DE SOFTWARE 1\RepositorioLocal\Design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TUDOS\CADEIRAS\PROJETO DE SOFTWARE 1\RepositorioLocal\Design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97" cy="4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2E6ADA" w:rsidRPr="002B4A7F" w:rsidRDefault="002E6ADA" w:rsidP="004801B2">
      <w:pPr>
        <w:jc w:val="center"/>
        <w:rPr>
          <w:rFonts w:ascii="Arial" w:hAnsi="Arial" w:cs="Arial"/>
        </w:rPr>
      </w:pPr>
    </w:p>
    <w:sectPr w:rsidR="002E6ADA" w:rsidRPr="002B4A7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10" w:rsidRDefault="00D42210">
      <w:r>
        <w:separator/>
      </w:r>
    </w:p>
  </w:endnote>
  <w:endnote w:type="continuationSeparator" w:id="0">
    <w:p w:rsidR="00D42210" w:rsidRDefault="00D4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70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2B4A7F">
            <w:rPr>
              <w:lang w:val="pt-BR"/>
            </w:rPr>
            <w:t>&lt;Cs Sistemas</w:t>
          </w:r>
          <w:r w:rsidR="002E6ADA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C54B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54B8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470A3" w:rsidRDefault="00D470A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10" w:rsidRDefault="00D42210">
      <w:r>
        <w:separator/>
      </w:r>
    </w:p>
  </w:footnote>
  <w:footnote w:type="continuationSeparator" w:id="0">
    <w:p w:rsidR="00D42210" w:rsidRDefault="00D42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70A3">
      <w:tc>
        <w:tcPr>
          <w:tcW w:w="6379" w:type="dxa"/>
        </w:tcPr>
        <w:p w:rsidR="00D470A3" w:rsidRDefault="005D78BD" w:rsidP="005D78BD">
          <w:pPr>
            <w:tabs>
              <w:tab w:val="left" w:pos="1920"/>
            </w:tabs>
            <w:rPr>
              <w:lang w:val="pt-BR"/>
            </w:rPr>
          </w:pPr>
          <w:r>
            <w:rPr>
              <w:b/>
            </w:rPr>
            <w:t>CSGestão Financeira</w:t>
          </w:r>
        </w:p>
      </w:tc>
      <w:tc>
        <w:tcPr>
          <w:tcW w:w="3179" w:type="dxa"/>
        </w:tcPr>
        <w:p w:rsidR="00D470A3" w:rsidRDefault="00440D8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470A3">
      <w:tc>
        <w:tcPr>
          <w:tcW w:w="6379" w:type="dxa"/>
        </w:tcPr>
        <w:p w:rsidR="00D470A3" w:rsidRDefault="00440D83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5D78BD" w:rsidRDefault="005D78BD">
          <w:pPr>
            <w:rPr>
              <w:lang w:val="pt-BR"/>
            </w:rPr>
          </w:pPr>
          <w:r>
            <w:rPr>
              <w:lang w:val="pt-BR"/>
            </w:rPr>
            <w:t xml:space="preserve">  Data:  22/10/13</w:t>
          </w:r>
        </w:p>
      </w:tc>
    </w:tr>
  </w:tbl>
  <w:p w:rsidR="00D470A3" w:rsidRDefault="00D470A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B3AF6"/>
    <w:multiLevelType w:val="multilevel"/>
    <w:tmpl w:val="71F414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3D37F2"/>
    <w:multiLevelType w:val="hybridMultilevel"/>
    <w:tmpl w:val="DC8E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7A6CC9"/>
    <w:multiLevelType w:val="hybridMultilevel"/>
    <w:tmpl w:val="D3D4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4"/>
  </w:num>
  <w:num w:numId="29">
    <w:abstractNumId w:val="11"/>
  </w:num>
  <w:num w:numId="30">
    <w:abstractNumId w:val="16"/>
  </w:num>
  <w:num w:numId="31">
    <w:abstractNumId w:val="4"/>
  </w:num>
  <w:num w:numId="32">
    <w:abstractNumId w:val="0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DA"/>
    <w:rsid w:val="000946FD"/>
    <w:rsid w:val="000C56D1"/>
    <w:rsid w:val="000F6B11"/>
    <w:rsid w:val="001213C7"/>
    <w:rsid w:val="00135052"/>
    <w:rsid w:val="00140CF6"/>
    <w:rsid w:val="0015241D"/>
    <w:rsid w:val="0016746A"/>
    <w:rsid w:val="001733CA"/>
    <w:rsid w:val="00192CFC"/>
    <w:rsid w:val="002407B9"/>
    <w:rsid w:val="00251A56"/>
    <w:rsid w:val="002930BA"/>
    <w:rsid w:val="002B4A7F"/>
    <w:rsid w:val="002E6ADA"/>
    <w:rsid w:val="00440466"/>
    <w:rsid w:val="00440D83"/>
    <w:rsid w:val="004801B2"/>
    <w:rsid w:val="004E2CDD"/>
    <w:rsid w:val="00552214"/>
    <w:rsid w:val="005D78BD"/>
    <w:rsid w:val="005E06C6"/>
    <w:rsid w:val="005E5B0B"/>
    <w:rsid w:val="00633D20"/>
    <w:rsid w:val="00646375"/>
    <w:rsid w:val="006E295D"/>
    <w:rsid w:val="007E0988"/>
    <w:rsid w:val="007E16BF"/>
    <w:rsid w:val="00973230"/>
    <w:rsid w:val="00AA2C73"/>
    <w:rsid w:val="00AA33C6"/>
    <w:rsid w:val="00BA50DB"/>
    <w:rsid w:val="00BC54B8"/>
    <w:rsid w:val="00C23C6D"/>
    <w:rsid w:val="00C33649"/>
    <w:rsid w:val="00CA36EC"/>
    <w:rsid w:val="00D42210"/>
    <w:rsid w:val="00D470A3"/>
    <w:rsid w:val="00DA0E87"/>
    <w:rsid w:val="00DF6FB8"/>
    <w:rsid w:val="00EC3D80"/>
    <w:rsid w:val="00F5421B"/>
    <w:rsid w:val="00FC638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E351D-9BCC-479C-983A-BC8AB83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character" w:customStyle="1" w:styleId="hps">
    <w:name w:val="hps"/>
    <w:rsid w:val="002E6ADA"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gato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903C-4A3A-464B-8B05-B5F1E020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262</TotalTime>
  <Pages>5</Pages>
  <Words>630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4028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peter</dc:creator>
  <cp:keywords/>
  <dc:description/>
  <cp:lastModifiedBy>peter</cp:lastModifiedBy>
  <cp:revision>23</cp:revision>
  <cp:lastPrinted>2001-03-15T17:26:00Z</cp:lastPrinted>
  <dcterms:created xsi:type="dcterms:W3CDTF">2013-10-22T17:32:00Z</dcterms:created>
  <dcterms:modified xsi:type="dcterms:W3CDTF">2013-11-18T23:08:00Z</dcterms:modified>
</cp:coreProperties>
</file>